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4050"/>
        <w:gridCol w:w="3600"/>
        <w:gridCol w:w="2967"/>
      </w:tblGrid>
      <w:tr w:rsidR="00750A64" w14:paraId="03F53D75" w14:textId="77777777" w:rsidTr="00B723BC">
        <w:trPr>
          <w:trHeight w:val="1256"/>
          <w:jc w:val="center"/>
        </w:trPr>
        <w:tc>
          <w:tcPr>
            <w:tcW w:w="4050" w:type="dxa"/>
            <w:hideMark/>
          </w:tcPr>
          <w:p w14:paraId="06555485" w14:textId="7C2A701C" w:rsidR="00A340F2" w:rsidRPr="004771F1" w:rsidRDefault="0043360A" w:rsidP="00386ECB">
            <w:pPr>
              <w:pStyle w:val="Title"/>
              <w:ind w:left="0"/>
              <w:rPr>
                <w:szCs w:val="52"/>
              </w:rPr>
            </w:pPr>
            <w:r>
              <w:rPr>
                <w:szCs w:val="52"/>
              </w:rPr>
              <w:t>FESTIVAL</w:t>
            </w:r>
          </w:p>
        </w:tc>
        <w:tc>
          <w:tcPr>
            <w:tcW w:w="3600" w:type="dxa"/>
          </w:tcPr>
          <w:p w14:paraId="129832AF" w14:textId="77777777" w:rsidR="00A340F2" w:rsidRDefault="00A340F2" w:rsidP="002F5404">
            <w:pPr>
              <w:jc w:val="center"/>
            </w:pPr>
          </w:p>
        </w:tc>
        <w:tc>
          <w:tcPr>
            <w:tcW w:w="2967" w:type="dxa"/>
            <w:hideMark/>
          </w:tcPr>
          <w:p w14:paraId="73DD182C" w14:textId="7F12A79F" w:rsidR="00A340F2" w:rsidRDefault="00A340F2" w:rsidP="002F5404"/>
        </w:tc>
      </w:tr>
      <w:tr w:rsidR="00750A64" w14:paraId="4A1369FA" w14:textId="77777777" w:rsidTr="00B723BC">
        <w:trPr>
          <w:trHeight w:val="1364"/>
          <w:jc w:val="center"/>
        </w:trPr>
        <w:tc>
          <w:tcPr>
            <w:tcW w:w="4050" w:type="dxa"/>
            <w:hideMark/>
          </w:tcPr>
          <w:p w14:paraId="72437383" w14:textId="77777777" w:rsidR="00A340F2" w:rsidRPr="00064E3E" w:rsidRDefault="00BE02A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BBF34A7C55B0474182F2D900FB2AD57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0F986115" w14:textId="06C6AA70" w:rsidR="00A340F2" w:rsidRDefault="00B723BC" w:rsidP="002F540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STARTING </w:t>
            </w:r>
            <w:r w:rsidR="0043360A">
              <w:rPr>
                <w:rFonts w:cstheme="minorHAnsi"/>
                <w:color w:val="000000" w:themeColor="text1"/>
                <w:sz w:val="32"/>
                <w:szCs w:val="32"/>
              </w:rPr>
              <w:t>10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-</w:t>
            </w:r>
            <w:r w:rsidR="0043360A"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-202</w:t>
            </w:r>
            <w:r w:rsidR="0043360A"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  <w:p w14:paraId="20B369C5" w14:textId="463744DB" w:rsidR="00B723BC" w:rsidRPr="00064E3E" w:rsidRDefault="00B723BC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SUBMITING </w:t>
            </w:r>
            <w:r w:rsidR="0043360A">
              <w:rPr>
                <w:rFonts w:cstheme="minorHAnsi"/>
                <w:sz w:val="32"/>
                <w:szCs w:val="32"/>
              </w:rPr>
              <w:t>09</w:t>
            </w:r>
            <w:r>
              <w:rPr>
                <w:rFonts w:cstheme="minorHAnsi"/>
                <w:sz w:val="32"/>
                <w:szCs w:val="32"/>
              </w:rPr>
              <w:t>-</w:t>
            </w:r>
            <w:r w:rsidR="0043360A">
              <w:rPr>
                <w:rFonts w:cstheme="minorHAnsi"/>
                <w:sz w:val="32"/>
                <w:szCs w:val="32"/>
              </w:rPr>
              <w:t>2</w:t>
            </w:r>
            <w:r>
              <w:rPr>
                <w:rFonts w:cstheme="minorHAnsi"/>
                <w:sz w:val="32"/>
                <w:szCs w:val="32"/>
              </w:rPr>
              <w:t>-202</w:t>
            </w:r>
            <w:r w:rsidR="0043360A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3600" w:type="dxa"/>
            <w:hideMark/>
          </w:tcPr>
          <w:p w14:paraId="0EB5DD1E" w14:textId="77777777" w:rsidR="00A340F2" w:rsidRDefault="00B723B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SUPERVISER</w:t>
            </w:r>
          </w:p>
          <w:p w14:paraId="371813D7" w14:textId="7FF1F9C6" w:rsidR="00B723BC" w:rsidRPr="00B723BC" w:rsidRDefault="00B723B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B723BC">
              <w:rPr>
                <w:rFonts w:cstheme="minorHAnsi"/>
                <w:color w:val="000000" w:themeColor="text1"/>
                <w:sz w:val="32"/>
                <w:szCs w:val="32"/>
              </w:rPr>
              <w:t>Ms.</w:t>
            </w:r>
            <w:r w:rsidR="00420858">
              <w:rPr>
                <w:rFonts w:cstheme="minorHAnsi"/>
                <w:color w:val="000000" w:themeColor="text1"/>
                <w:sz w:val="32"/>
                <w:szCs w:val="32"/>
              </w:rPr>
              <w:t>A</w:t>
            </w:r>
            <w:r w:rsidR="00386ECB">
              <w:rPr>
                <w:rFonts w:cstheme="minorHAnsi"/>
                <w:color w:val="000000" w:themeColor="text1"/>
                <w:sz w:val="32"/>
                <w:szCs w:val="32"/>
              </w:rPr>
              <w:t>mbreen</w:t>
            </w:r>
            <w:proofErr w:type="spellEnd"/>
            <w:proofErr w:type="gramEnd"/>
            <w:r w:rsidR="00386ECB">
              <w:rPr>
                <w:rFonts w:cstheme="minorHAnsi"/>
                <w:color w:val="000000" w:themeColor="text1"/>
                <w:sz w:val="32"/>
                <w:szCs w:val="32"/>
              </w:rPr>
              <w:t xml:space="preserve"> </w:t>
            </w:r>
            <w:r w:rsidR="00420858">
              <w:rPr>
                <w:rFonts w:cstheme="minorHAnsi"/>
                <w:color w:val="000000" w:themeColor="text1"/>
                <w:sz w:val="32"/>
                <w:szCs w:val="32"/>
              </w:rPr>
              <w:t>M</w:t>
            </w:r>
            <w:r w:rsidR="00386ECB">
              <w:rPr>
                <w:rFonts w:cstheme="minorHAnsi"/>
                <w:color w:val="000000" w:themeColor="text1"/>
                <w:sz w:val="32"/>
                <w:szCs w:val="32"/>
              </w:rPr>
              <w:t>ehmood</w:t>
            </w:r>
          </w:p>
        </w:tc>
        <w:tc>
          <w:tcPr>
            <w:tcW w:w="2967" w:type="dxa"/>
            <w:hideMark/>
          </w:tcPr>
          <w:p w14:paraId="31BDF234" w14:textId="06DE7149" w:rsidR="00A340F2" w:rsidRPr="00B723BC" w:rsidRDefault="00B723B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B723BC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batch</w:t>
            </w:r>
          </w:p>
          <w:p w14:paraId="1F959F77" w14:textId="75336FDE" w:rsidR="00A340F2" w:rsidRPr="00EC16CD" w:rsidRDefault="00B723BC" w:rsidP="00B723BC">
            <w:pPr>
              <w:rPr>
                <w:color w:val="000000" w:themeColor="text1"/>
                <w:sz w:val="24"/>
                <w:szCs w:val="24"/>
              </w:rPr>
            </w:pPr>
            <w:r w:rsidRPr="00B723BC">
              <w:rPr>
                <w:rFonts w:cstheme="minorHAnsi"/>
                <w:color w:val="000000" w:themeColor="text1"/>
                <w:sz w:val="32"/>
                <w:szCs w:val="32"/>
              </w:rPr>
              <w:t>220</w:t>
            </w:r>
            <w:r w:rsidR="0043360A">
              <w:rPr>
                <w:rFonts w:cstheme="minorHAnsi"/>
                <w:color w:val="000000" w:themeColor="text1"/>
                <w:sz w:val="32"/>
                <w:szCs w:val="32"/>
              </w:rPr>
              <w:t>9C1</w:t>
            </w:r>
          </w:p>
        </w:tc>
      </w:tr>
      <w:tr w:rsidR="00750A64" w14:paraId="41844B7D" w14:textId="77777777" w:rsidTr="00B723BC">
        <w:trPr>
          <w:trHeight w:val="2215"/>
          <w:jc w:val="center"/>
        </w:trPr>
        <w:tc>
          <w:tcPr>
            <w:tcW w:w="4050" w:type="dxa"/>
            <w:hideMark/>
          </w:tcPr>
          <w:p w14:paraId="63039B31" w14:textId="28A8269E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C658D15" w14:textId="77777777" w:rsidR="00A340F2" w:rsidRDefault="00A340F2" w:rsidP="002F5404">
            <w:pPr>
              <w:jc w:val="center"/>
            </w:pPr>
          </w:p>
        </w:tc>
        <w:tc>
          <w:tcPr>
            <w:tcW w:w="2967" w:type="dxa"/>
          </w:tcPr>
          <w:p w14:paraId="7EE20FC7" w14:textId="77777777" w:rsidR="00A340F2" w:rsidRDefault="00A340F2" w:rsidP="002F5404">
            <w:pPr>
              <w:jc w:val="center"/>
            </w:pPr>
          </w:p>
        </w:tc>
      </w:tr>
    </w:tbl>
    <w:p w14:paraId="0B50E08A" w14:textId="77777777" w:rsidR="00A340F2" w:rsidRDefault="00A340F2" w:rsidP="002F5404">
      <w:pPr>
        <w:rPr>
          <w:noProof/>
        </w:rPr>
      </w:pPr>
    </w:p>
    <w:p w14:paraId="271758A2" w14:textId="77777777" w:rsidR="00A340F2" w:rsidRDefault="00A340F2" w:rsidP="00A340F2">
      <w:pPr>
        <w:rPr>
          <w:noProof/>
        </w:rPr>
      </w:pPr>
    </w:p>
    <w:tbl>
      <w:tblPr>
        <w:tblStyle w:val="Contenttable"/>
        <w:tblW w:w="4462" w:type="pct"/>
        <w:tblInd w:w="360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790"/>
        <w:gridCol w:w="3600"/>
        <w:gridCol w:w="2991"/>
      </w:tblGrid>
      <w:tr w:rsidR="00CD29E0" w14:paraId="7B9A384B" w14:textId="77777777" w:rsidTr="00C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51"/>
          <w:tblHeader/>
        </w:trPr>
        <w:tc>
          <w:tcPr>
            <w:tcW w:w="2790" w:type="dxa"/>
            <w:hideMark/>
          </w:tcPr>
          <w:p w14:paraId="45B0177E" w14:textId="4AC132DF" w:rsidR="00CD29E0" w:rsidRPr="00495DE2" w:rsidRDefault="00CD29E0" w:rsidP="002F5404">
            <w:pPr>
              <w:pStyle w:val="Style1"/>
              <w:framePr w:hSpace="0" w:wrap="auto" w:vAnchor="margin" w:hAnchor="text" w:xAlign="left" w:yAlign="inline"/>
              <w:rPr>
                <w:color w:val="0886A9" w:themeColor="accent6" w:themeShade="BF"/>
              </w:rPr>
            </w:pPr>
            <w:r w:rsidRPr="00495DE2">
              <w:rPr>
                <w:color w:val="0886A9" w:themeColor="accent6" w:themeShade="BF"/>
              </w:rPr>
              <w:t>SERIAL NO.</w:t>
            </w:r>
          </w:p>
        </w:tc>
        <w:tc>
          <w:tcPr>
            <w:tcW w:w="3600" w:type="dxa"/>
            <w:hideMark/>
          </w:tcPr>
          <w:p w14:paraId="0F82120C" w14:textId="5A7AC872" w:rsidR="00CD29E0" w:rsidRDefault="00CD29E0" w:rsidP="002F5404">
            <w:pPr>
              <w:pStyle w:val="Style1"/>
              <w:framePr w:hSpace="0" w:wrap="auto" w:vAnchor="margin" w:hAnchor="text" w:xAlign="left" w:yAlign="inline"/>
            </w:pPr>
            <w:r w:rsidRPr="00495DE2">
              <w:rPr>
                <w:color w:val="0886A9" w:themeColor="accent6" w:themeShade="BF"/>
              </w:rPr>
              <w:t>enrollment</w:t>
            </w:r>
          </w:p>
        </w:tc>
        <w:tc>
          <w:tcPr>
            <w:tcW w:w="2991" w:type="dxa"/>
            <w:hideMark/>
          </w:tcPr>
          <w:p w14:paraId="0BFAFE99" w14:textId="2163F623" w:rsidR="00CD29E0" w:rsidRDefault="00CD29E0" w:rsidP="002F5404">
            <w:pPr>
              <w:pStyle w:val="Style1"/>
              <w:framePr w:hSpace="0" w:wrap="auto" w:vAnchor="margin" w:hAnchor="text" w:xAlign="left" w:yAlign="inline"/>
            </w:pPr>
            <w:r w:rsidRPr="00495DE2">
              <w:rPr>
                <w:color w:val="0886A9" w:themeColor="accent6" w:themeShade="BF"/>
              </w:rPr>
              <w:t>STUDENT nAME</w:t>
            </w:r>
          </w:p>
        </w:tc>
      </w:tr>
    </w:tbl>
    <w:p w14:paraId="666E9E5D" w14:textId="77777777" w:rsidR="000E7C40" w:rsidRDefault="000E7C40"/>
    <w:p w14:paraId="3CBE3F36" w14:textId="77777777" w:rsidR="000E7C40" w:rsidRDefault="000E7C40"/>
    <w:tbl>
      <w:tblPr>
        <w:tblW w:w="4486" w:type="pct"/>
        <w:tblInd w:w="450" w:type="dxa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792"/>
        <w:gridCol w:w="3445"/>
        <w:gridCol w:w="3194"/>
      </w:tblGrid>
      <w:tr w:rsidR="00CD29E0" w14:paraId="163DE8AC" w14:textId="77777777" w:rsidTr="00CD29E0">
        <w:trPr>
          <w:trHeight w:hRule="exact" w:val="512"/>
        </w:trPr>
        <w:tc>
          <w:tcPr>
            <w:tcW w:w="2793" w:type="dxa"/>
          </w:tcPr>
          <w:p w14:paraId="698BC3E5" w14:textId="11A05B12" w:rsidR="00CD29E0" w:rsidRDefault="00CD29E0" w:rsidP="00EB63A0">
            <w:pPr>
              <w:pStyle w:val="Normalright"/>
            </w:pPr>
            <w:bookmarkStart w:id="0" w:name="_Hlk126576394"/>
            <w:r>
              <w:t>1.</w:t>
            </w:r>
          </w:p>
        </w:tc>
        <w:tc>
          <w:tcPr>
            <w:tcW w:w="3445" w:type="dxa"/>
          </w:tcPr>
          <w:p w14:paraId="31E71AC2" w14:textId="12C92A15" w:rsidR="00CD29E0" w:rsidRDefault="00CD29E0" w:rsidP="00EB63A0">
            <w:pPr>
              <w:pStyle w:val="Normalright"/>
            </w:pPr>
            <w:r>
              <w:t>Student</w:t>
            </w:r>
            <w:r w:rsidR="0043360A">
              <w:t>1419329</w:t>
            </w:r>
          </w:p>
        </w:tc>
        <w:tc>
          <w:tcPr>
            <w:tcW w:w="3194" w:type="dxa"/>
          </w:tcPr>
          <w:p w14:paraId="09FA53E7" w14:textId="01B0FDB6" w:rsidR="00CD29E0" w:rsidRDefault="0043360A" w:rsidP="00EB63A0">
            <w:pPr>
              <w:pStyle w:val="Normalright"/>
            </w:pPr>
            <w:r>
              <w:t>SHAHZAIB AMIR</w:t>
            </w:r>
          </w:p>
        </w:tc>
      </w:tr>
      <w:tr w:rsidR="00CD29E0" w14:paraId="4E94E49C" w14:textId="77777777" w:rsidTr="00CD29E0">
        <w:trPr>
          <w:trHeight w:hRule="exact" w:val="512"/>
        </w:trPr>
        <w:tc>
          <w:tcPr>
            <w:tcW w:w="2793" w:type="dxa"/>
          </w:tcPr>
          <w:p w14:paraId="6013CEFF" w14:textId="71C087AF" w:rsidR="00CD29E0" w:rsidRDefault="00CD29E0" w:rsidP="00EB63A0">
            <w:pPr>
              <w:pStyle w:val="Normalright"/>
            </w:pPr>
            <w:r>
              <w:t>2.</w:t>
            </w:r>
          </w:p>
        </w:tc>
        <w:tc>
          <w:tcPr>
            <w:tcW w:w="3445" w:type="dxa"/>
          </w:tcPr>
          <w:p w14:paraId="72F8F589" w14:textId="1CFA93C9" w:rsidR="00CD29E0" w:rsidRDefault="00CD29E0" w:rsidP="00EB63A0">
            <w:pPr>
              <w:pStyle w:val="Normalright"/>
            </w:pPr>
            <w:r>
              <w:t>Student</w:t>
            </w:r>
            <w:r w:rsidR="0043360A">
              <w:t>1418832</w:t>
            </w:r>
          </w:p>
        </w:tc>
        <w:tc>
          <w:tcPr>
            <w:tcW w:w="3194" w:type="dxa"/>
          </w:tcPr>
          <w:p w14:paraId="53F06DFF" w14:textId="51683BBC" w:rsidR="00CD29E0" w:rsidRDefault="0043360A" w:rsidP="00EB63A0">
            <w:pPr>
              <w:pStyle w:val="Normalright"/>
            </w:pPr>
            <w:r>
              <w:t>TAQI KAZMI</w:t>
            </w:r>
          </w:p>
        </w:tc>
      </w:tr>
      <w:tr w:rsidR="00CD29E0" w14:paraId="4179D4AB" w14:textId="77777777" w:rsidTr="00CD29E0">
        <w:trPr>
          <w:trHeight w:hRule="exact" w:val="512"/>
        </w:trPr>
        <w:tc>
          <w:tcPr>
            <w:tcW w:w="2793" w:type="dxa"/>
          </w:tcPr>
          <w:p w14:paraId="5A78C69A" w14:textId="77777777" w:rsidR="00CD29E0" w:rsidRDefault="00CD29E0" w:rsidP="00EB63A0">
            <w:pPr>
              <w:pStyle w:val="Normalright"/>
            </w:pPr>
            <w:r>
              <w:t>3.</w:t>
            </w:r>
          </w:p>
          <w:p w14:paraId="4113115C" w14:textId="74EBA11E" w:rsidR="0043360A" w:rsidRDefault="0043360A" w:rsidP="00EB63A0">
            <w:pPr>
              <w:pStyle w:val="Normalright"/>
            </w:pPr>
          </w:p>
        </w:tc>
        <w:tc>
          <w:tcPr>
            <w:tcW w:w="3445" w:type="dxa"/>
          </w:tcPr>
          <w:p w14:paraId="138DC45A" w14:textId="304B8375" w:rsidR="00CD29E0" w:rsidRDefault="00CD29E0" w:rsidP="00EB63A0">
            <w:pPr>
              <w:pStyle w:val="Normalright"/>
            </w:pPr>
            <w:r>
              <w:t>Student</w:t>
            </w:r>
            <w:r w:rsidR="0043360A">
              <w:t>1419139</w:t>
            </w:r>
          </w:p>
        </w:tc>
        <w:tc>
          <w:tcPr>
            <w:tcW w:w="3194" w:type="dxa"/>
          </w:tcPr>
          <w:p w14:paraId="40B26093" w14:textId="31329659" w:rsidR="00CD29E0" w:rsidRDefault="0043360A" w:rsidP="00EB63A0">
            <w:pPr>
              <w:pStyle w:val="Normalright"/>
            </w:pPr>
            <w:r>
              <w:t>HASSAN KAZMI</w:t>
            </w:r>
          </w:p>
        </w:tc>
      </w:tr>
      <w:tr w:rsidR="00CD29E0" w14:paraId="32D1F6BF" w14:textId="77777777" w:rsidTr="00CD29E0">
        <w:trPr>
          <w:trHeight w:hRule="exact" w:val="512"/>
        </w:trPr>
        <w:tc>
          <w:tcPr>
            <w:tcW w:w="2793" w:type="dxa"/>
          </w:tcPr>
          <w:p w14:paraId="79E086B9" w14:textId="24331ACA" w:rsidR="00CD29E0" w:rsidRDefault="0043360A" w:rsidP="00EB63A0">
            <w:pPr>
              <w:pStyle w:val="Normalright"/>
            </w:pPr>
            <w:r>
              <w:t>4.</w:t>
            </w:r>
          </w:p>
        </w:tc>
        <w:tc>
          <w:tcPr>
            <w:tcW w:w="3445" w:type="dxa"/>
          </w:tcPr>
          <w:p w14:paraId="359D68E9" w14:textId="0842D688" w:rsidR="00CD29E0" w:rsidRDefault="0043360A" w:rsidP="00EB63A0">
            <w:pPr>
              <w:pStyle w:val="Normalright"/>
            </w:pPr>
            <w:r>
              <w:t>Student1419347</w:t>
            </w:r>
          </w:p>
        </w:tc>
        <w:tc>
          <w:tcPr>
            <w:tcW w:w="3194" w:type="dxa"/>
          </w:tcPr>
          <w:p w14:paraId="72CE764D" w14:textId="5754B160" w:rsidR="00CD29E0" w:rsidRDefault="0043360A" w:rsidP="00EB63A0">
            <w:pPr>
              <w:pStyle w:val="Normalright"/>
            </w:pPr>
            <w:r>
              <w:t>SIDDIQA ASGHAR</w:t>
            </w:r>
          </w:p>
        </w:tc>
      </w:tr>
      <w:bookmarkEnd w:id="0"/>
    </w:tbl>
    <w:p w14:paraId="248525D6" w14:textId="0B40BECE" w:rsidR="007201A7" w:rsidRDefault="007201A7" w:rsidP="00A36725"/>
    <w:p w14:paraId="4DE48967" w14:textId="2C405CD0" w:rsidR="00CD29E0" w:rsidRDefault="00CD29E0" w:rsidP="00A36725"/>
    <w:p w14:paraId="3C356D95" w14:textId="68B9B4AF" w:rsidR="00CD29E0" w:rsidRDefault="00CD29E0" w:rsidP="00A36725"/>
    <w:p w14:paraId="37558952" w14:textId="6781F045" w:rsidR="00CD29E0" w:rsidRDefault="00CD29E0" w:rsidP="00A36725"/>
    <w:p w14:paraId="7EEB6CF7" w14:textId="28C04122" w:rsidR="00CD29E0" w:rsidRDefault="00CD29E0" w:rsidP="00A36725"/>
    <w:p w14:paraId="728F8380" w14:textId="06B4B0A7" w:rsidR="00CD29E0" w:rsidRDefault="00CD29E0" w:rsidP="00A36725"/>
    <w:p w14:paraId="5CE9A08D" w14:textId="09C12FAC" w:rsidR="00CD29E0" w:rsidRDefault="00CD29E0" w:rsidP="00A36725"/>
    <w:p w14:paraId="534E82EB" w14:textId="06015C5F" w:rsidR="00CD29E0" w:rsidRDefault="00CD29E0" w:rsidP="00A36725"/>
    <w:p w14:paraId="7D416AAC" w14:textId="51A6313C" w:rsidR="00CD29E0" w:rsidRDefault="00CD29E0" w:rsidP="00A36725"/>
    <w:p w14:paraId="6FBBA23C" w14:textId="0C4BD707" w:rsidR="00CD29E0" w:rsidRDefault="00CD29E0" w:rsidP="00A36725"/>
    <w:p w14:paraId="5484EB81" w14:textId="0A4B840A" w:rsidR="00CD29E0" w:rsidRDefault="00CD29E0" w:rsidP="00A36725"/>
    <w:p w14:paraId="0E1534C0" w14:textId="5E95574E" w:rsidR="00CD29E0" w:rsidRDefault="00CD29E0" w:rsidP="00A36725"/>
    <w:p w14:paraId="224335F6" w14:textId="0779E40E" w:rsidR="00CD29E0" w:rsidRDefault="00CD29E0" w:rsidP="00A36725"/>
    <w:p w14:paraId="6A2E9DB6" w14:textId="19654AE7" w:rsidR="00CD29E0" w:rsidRDefault="00CD29E0" w:rsidP="00A36725"/>
    <w:p w14:paraId="5DF73617" w14:textId="6FE2F6B4" w:rsidR="00CD29E0" w:rsidRDefault="00CD29E0" w:rsidP="00A36725"/>
    <w:p w14:paraId="01879B7E" w14:textId="453C36F3" w:rsidR="00CD29E0" w:rsidRDefault="00CD29E0" w:rsidP="00A36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567335" w14:paraId="2D572885" w14:textId="77777777" w:rsidTr="00567335">
        <w:trPr>
          <w:trHeight w:val="827"/>
        </w:trPr>
        <w:tc>
          <w:tcPr>
            <w:tcW w:w="10502" w:type="dxa"/>
          </w:tcPr>
          <w:p w14:paraId="3C8775A5" w14:textId="77777777" w:rsidR="00567335" w:rsidRPr="00495DE2" w:rsidRDefault="00567335" w:rsidP="00567335">
            <w:pPr>
              <w:jc w:val="center"/>
              <w:rPr>
                <w:b/>
                <w:bCs/>
                <w:i/>
                <w:iCs/>
                <w:color w:val="0886A9" w:themeColor="accent6" w:themeShade="BF"/>
                <w:sz w:val="72"/>
                <w:szCs w:val="72"/>
              </w:rPr>
            </w:pPr>
            <w:r w:rsidRPr="00495DE2">
              <w:rPr>
                <w:b/>
                <w:bCs/>
                <w:i/>
                <w:iCs/>
                <w:color w:val="0886A9" w:themeColor="accent6" w:themeShade="BF"/>
                <w:sz w:val="72"/>
                <w:szCs w:val="72"/>
              </w:rPr>
              <w:t>ACKNOWLEDGEMENT</w:t>
            </w:r>
          </w:p>
          <w:p w14:paraId="75CBFA88" w14:textId="77777777" w:rsidR="00567335" w:rsidRDefault="00567335" w:rsidP="00A36725"/>
        </w:tc>
      </w:tr>
    </w:tbl>
    <w:p w14:paraId="7B3CD5D8" w14:textId="77777777" w:rsidR="00567335" w:rsidRDefault="00567335" w:rsidP="00A36725"/>
    <w:p w14:paraId="4B4F959D" w14:textId="2EC68F98" w:rsidR="00567335" w:rsidRDefault="00567335" w:rsidP="00A36725"/>
    <w:p w14:paraId="6B9DDA7C" w14:textId="127F750A" w:rsidR="00567335" w:rsidRDefault="00567335" w:rsidP="00A367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199EC" wp14:editId="120F6B95">
                <wp:simplePos x="0" y="0"/>
                <wp:positionH relativeFrom="column">
                  <wp:posOffset>-339090</wp:posOffset>
                </wp:positionH>
                <wp:positionV relativeFrom="paragraph">
                  <wp:posOffset>174626</wp:posOffset>
                </wp:positionV>
                <wp:extent cx="7381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09C7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7pt,13.75pt" to="554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" strokecolor="#1bf292 [3044]"/>
            </w:pict>
          </mc:Fallback>
        </mc:AlternateContent>
      </w:r>
    </w:p>
    <w:p w14:paraId="50EF3DB2" w14:textId="7DDF877C" w:rsidR="00567335" w:rsidRDefault="00567335" w:rsidP="00A36725"/>
    <w:p w14:paraId="0370EE5C" w14:textId="6D0C83DE" w:rsidR="00567335" w:rsidRDefault="00567335" w:rsidP="00A36725"/>
    <w:p w14:paraId="3AA53143" w14:textId="666E2494" w:rsidR="00567335" w:rsidRDefault="00567335" w:rsidP="00567335">
      <w:pPr>
        <w:pStyle w:val="BodyText"/>
        <w:spacing w:before="208" w:line="256" w:lineRule="auto"/>
        <w:ind w:left="420" w:right="464" w:firstLine="360"/>
        <w:jc w:val="both"/>
      </w:pPr>
      <w:r>
        <w:t xml:space="preserve">The </w:t>
      </w:r>
      <w:r w:rsidRPr="00567335">
        <w:rPr>
          <w:b/>
          <w:bCs/>
        </w:rPr>
        <w:t>first</w:t>
      </w:r>
      <w:r>
        <w:t>, we would like to express my special thanks of gratitude to my</w:t>
      </w:r>
      <w:r>
        <w:rPr>
          <w:spacing w:val="1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&lt;&lt;</w:t>
      </w:r>
      <w:r>
        <w:rPr>
          <w:b/>
          <w:bCs/>
          <w:i/>
          <w:iCs/>
          <w:color w:val="FF0000"/>
        </w:rPr>
        <w:t xml:space="preserve">Miss </w:t>
      </w:r>
      <w:proofErr w:type="spellStart"/>
      <w:r w:rsidR="00386ECB">
        <w:rPr>
          <w:b/>
          <w:bCs/>
          <w:i/>
          <w:iCs/>
          <w:color w:val="FF0000"/>
        </w:rPr>
        <w:t>ambreen</w:t>
      </w:r>
      <w:proofErr w:type="spellEnd"/>
      <w:r w:rsidR="00386ECB">
        <w:rPr>
          <w:b/>
          <w:bCs/>
          <w:i/>
          <w:iCs/>
          <w:color w:val="FF0000"/>
        </w:rPr>
        <w:t xml:space="preserve"> </w:t>
      </w:r>
      <w:proofErr w:type="spellStart"/>
      <w:r w:rsidR="00386ECB">
        <w:rPr>
          <w:b/>
          <w:bCs/>
          <w:i/>
          <w:iCs/>
          <w:color w:val="FF0000"/>
        </w:rPr>
        <w:t>mehmood</w:t>
      </w:r>
      <w:proofErr w:type="spellEnd"/>
      <w:r>
        <w:t>&gt;&gt;,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finalizing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 xml:space="preserve">within </w:t>
      </w:r>
      <w:r>
        <w:rPr>
          <w:spacing w:val="-78"/>
        </w:rPr>
        <w:t xml:space="preserve">      </w:t>
      </w:r>
      <w:r>
        <w:t>the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frame,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counselling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accomplishment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project.</w:t>
      </w:r>
    </w:p>
    <w:p w14:paraId="6E5F9E5F" w14:textId="4124D74F" w:rsidR="00567335" w:rsidRDefault="00567335" w:rsidP="00567335">
      <w:pPr>
        <w:pStyle w:val="BodyText"/>
        <w:spacing w:before="157" w:line="256" w:lineRule="auto"/>
        <w:ind w:left="420" w:right="471" w:firstLine="360"/>
        <w:jc w:val="both"/>
      </w:pPr>
      <w:proofErr w:type="gramStart"/>
      <w:r w:rsidRPr="00567335">
        <w:rPr>
          <w:b/>
          <w:bCs/>
        </w:rPr>
        <w:t>Secondly</w:t>
      </w:r>
      <w:proofErr w:type="gramEnd"/>
      <w:r>
        <w:t xml:space="preserve"> we would also like to thank the E-Project team at Aptech Head</w:t>
      </w:r>
      <w:r>
        <w:rPr>
          <w:spacing w:val="1"/>
        </w:rPr>
        <w:t xml:space="preserve"> </w:t>
      </w:r>
      <w:r>
        <w:t>Office, who gave us the golden opportunity to do this wonderful project about</w:t>
      </w:r>
      <w:r>
        <w:rPr>
          <w:spacing w:val="-77"/>
        </w:rPr>
        <w:t xml:space="preserve"> </w:t>
      </w:r>
      <w:r>
        <w:t>Aura</w:t>
      </w:r>
      <w:r>
        <w:rPr>
          <w:spacing w:val="-1"/>
        </w:rPr>
        <w:t xml:space="preserve"> </w:t>
      </w:r>
      <w:r>
        <w:t>Watch.</w:t>
      </w:r>
    </w:p>
    <w:p w14:paraId="654B83D7" w14:textId="62ACF73D" w:rsidR="00567335" w:rsidRDefault="00567335" w:rsidP="00567335">
      <w:pPr>
        <w:pStyle w:val="BodyText"/>
        <w:spacing w:before="157"/>
        <w:ind w:left="780"/>
        <w:jc w:val="both"/>
      </w:pPr>
      <w:r w:rsidRPr="00567335">
        <w:rPr>
          <w:b/>
          <w:bCs/>
        </w:rPr>
        <w:t>Thirdly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also thank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E-Project team,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under:</w:t>
      </w:r>
    </w:p>
    <w:p w14:paraId="1D0DCD83" w14:textId="77777777" w:rsidR="00567335" w:rsidRDefault="00567335" w:rsidP="00567335">
      <w:pPr>
        <w:pStyle w:val="ListParagraph"/>
        <w:numPr>
          <w:ilvl w:val="0"/>
          <w:numId w:val="11"/>
        </w:numPr>
        <w:tabs>
          <w:tab w:val="left" w:pos="1141"/>
        </w:tabs>
        <w:spacing w:before="190" w:line="392" w:lineRule="exact"/>
        <w:ind w:left="1140" w:hanging="361"/>
        <w:jc w:val="both"/>
        <w:rPr>
          <w:rFonts w:ascii="Symbol" w:hAnsi="Symbol"/>
          <w:sz w:val="32"/>
        </w:rPr>
      </w:pPr>
      <w:r>
        <w:rPr>
          <w:sz w:val="32"/>
        </w:rPr>
        <w:t>Re-enforcement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skills</w:t>
      </w:r>
      <w:r>
        <w:rPr>
          <w:spacing w:val="-4"/>
          <w:sz w:val="32"/>
        </w:rPr>
        <w:t xml:space="preserve"> </w:t>
      </w:r>
      <w:r>
        <w:rPr>
          <w:sz w:val="32"/>
        </w:rPr>
        <w:t>happens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experiential</w:t>
      </w:r>
      <w:r>
        <w:rPr>
          <w:spacing w:val="-3"/>
          <w:sz w:val="32"/>
        </w:rPr>
        <w:t xml:space="preserve"> </w:t>
      </w:r>
      <w:r>
        <w:rPr>
          <w:sz w:val="32"/>
        </w:rPr>
        <w:t>learning</w:t>
      </w:r>
      <w:r>
        <w:rPr>
          <w:spacing w:val="-1"/>
          <w:sz w:val="32"/>
        </w:rPr>
        <w:t xml:space="preserve"> </w:t>
      </w:r>
      <w:r>
        <w:rPr>
          <w:sz w:val="32"/>
        </w:rPr>
        <w:t>process.</w:t>
      </w:r>
    </w:p>
    <w:p w14:paraId="3591DE7A" w14:textId="77777777" w:rsidR="00567335" w:rsidRDefault="00567335" w:rsidP="00567335">
      <w:pPr>
        <w:pStyle w:val="ListParagraph"/>
        <w:numPr>
          <w:ilvl w:val="0"/>
          <w:numId w:val="11"/>
        </w:numPr>
        <w:tabs>
          <w:tab w:val="left" w:pos="1141"/>
        </w:tabs>
        <w:spacing w:line="392" w:lineRule="exact"/>
        <w:ind w:left="1140" w:hanging="361"/>
        <w:jc w:val="both"/>
        <w:rPr>
          <w:rFonts w:ascii="Symbol" w:hAnsi="Symbol"/>
          <w:sz w:val="32"/>
        </w:rPr>
      </w:pP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mentor,</w:t>
      </w:r>
      <w:r>
        <w:rPr>
          <w:spacing w:val="-3"/>
          <w:sz w:val="32"/>
        </w:rPr>
        <w:t xml:space="preserve"> </w:t>
      </w:r>
      <w:r>
        <w:rPr>
          <w:sz w:val="32"/>
        </w:rPr>
        <w:t>ensuring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-2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get</w:t>
      </w:r>
      <w:r>
        <w:rPr>
          <w:spacing w:val="-2"/>
          <w:sz w:val="32"/>
        </w:rPr>
        <w:t xml:space="preserve"> </w:t>
      </w:r>
      <w:r>
        <w:rPr>
          <w:sz w:val="32"/>
        </w:rPr>
        <w:t>drifted,</w:t>
      </w:r>
      <w:r>
        <w:rPr>
          <w:spacing w:val="-4"/>
          <w:sz w:val="32"/>
        </w:rPr>
        <w:t xml:space="preserve"> </w:t>
      </w:r>
      <w:r>
        <w:rPr>
          <w:sz w:val="32"/>
        </w:rPr>
        <w:t>constantly</w:t>
      </w:r>
      <w:r>
        <w:rPr>
          <w:spacing w:val="-3"/>
          <w:sz w:val="32"/>
        </w:rPr>
        <w:t xml:space="preserve"> </w:t>
      </w:r>
      <w:r>
        <w:rPr>
          <w:sz w:val="32"/>
        </w:rPr>
        <w:t>guides</w:t>
      </w:r>
      <w:r>
        <w:rPr>
          <w:spacing w:val="-6"/>
          <w:sz w:val="32"/>
        </w:rPr>
        <w:t xml:space="preserve"> </w:t>
      </w:r>
      <w:r>
        <w:rPr>
          <w:sz w:val="32"/>
        </w:rPr>
        <w:t>us.</w:t>
      </w:r>
    </w:p>
    <w:p w14:paraId="3810B787" w14:textId="77777777" w:rsidR="00567335" w:rsidRDefault="00567335" w:rsidP="00567335">
      <w:pPr>
        <w:pStyle w:val="ListParagraph"/>
        <w:numPr>
          <w:ilvl w:val="0"/>
          <w:numId w:val="11"/>
        </w:numPr>
        <w:tabs>
          <w:tab w:val="left" w:pos="1141"/>
        </w:tabs>
        <w:spacing w:before="1"/>
        <w:ind w:right="448" w:firstLine="360"/>
        <w:jc w:val="both"/>
        <w:rPr>
          <w:rFonts w:ascii="Symbol" w:hAnsi="Symbol"/>
          <w:sz w:val="28"/>
        </w:rPr>
      </w:pPr>
      <w:r>
        <w:rPr>
          <w:sz w:val="32"/>
        </w:rPr>
        <w:t>It gives us a lot of confidence to face an interview as we have worked on</w:t>
      </w:r>
      <w:r>
        <w:rPr>
          <w:spacing w:val="-77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project.</w:t>
      </w:r>
      <w:r>
        <w:rPr>
          <w:spacing w:val="-1"/>
          <w:sz w:val="32"/>
        </w:rPr>
        <w:t xml:space="preserve"> </w:t>
      </w:r>
      <w:r>
        <w:rPr>
          <w:sz w:val="32"/>
        </w:rPr>
        <w:t>We</w:t>
      </w:r>
      <w:r>
        <w:rPr>
          <w:spacing w:val="-1"/>
          <w:sz w:val="32"/>
        </w:rPr>
        <w:t xml:space="preserve"> </w:t>
      </w:r>
      <w:r>
        <w:rPr>
          <w:sz w:val="32"/>
        </w:rPr>
        <w:t>can explain</w:t>
      </w:r>
      <w:r>
        <w:rPr>
          <w:spacing w:val="-2"/>
          <w:sz w:val="32"/>
        </w:rPr>
        <w:t xml:space="preserve"> </w:t>
      </w:r>
      <w:r>
        <w:rPr>
          <w:sz w:val="32"/>
        </w:rPr>
        <w:t>virtually</w:t>
      </w:r>
      <w:r>
        <w:rPr>
          <w:spacing w:val="-3"/>
          <w:sz w:val="32"/>
        </w:rPr>
        <w:t xml:space="preserve"> </w:t>
      </w:r>
      <w:r>
        <w:rPr>
          <w:sz w:val="32"/>
        </w:rPr>
        <w:t>everything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subject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14"/>
          <w:sz w:val="32"/>
        </w:rPr>
        <w:t xml:space="preserve"> </w:t>
      </w:r>
      <w:r>
        <w:rPr>
          <w:sz w:val="32"/>
        </w:rPr>
        <w:t>learnt.</w:t>
      </w:r>
    </w:p>
    <w:p w14:paraId="7138D4BE" w14:textId="2095D71F" w:rsidR="00567335" w:rsidRDefault="00567335" w:rsidP="00A36725"/>
    <w:p w14:paraId="2F6A92AF" w14:textId="268A15EC" w:rsidR="00567335" w:rsidRDefault="00567335" w:rsidP="00A36725"/>
    <w:p w14:paraId="1A77CA1D" w14:textId="00918A0A" w:rsidR="00567335" w:rsidRDefault="00567335" w:rsidP="00A36725"/>
    <w:p w14:paraId="6A694A64" w14:textId="6457D756" w:rsidR="00567335" w:rsidRDefault="00567335" w:rsidP="00A36725"/>
    <w:p w14:paraId="18ECF0F6" w14:textId="54E4C45D" w:rsidR="00567335" w:rsidRDefault="00567335" w:rsidP="00A36725"/>
    <w:p w14:paraId="674E0A0F" w14:textId="37E4DF54" w:rsidR="00567335" w:rsidRDefault="00567335" w:rsidP="00A36725"/>
    <w:p w14:paraId="62587959" w14:textId="77343162" w:rsidR="00567335" w:rsidRDefault="00567335" w:rsidP="00A36725"/>
    <w:p w14:paraId="28576594" w14:textId="3BE0A4AD" w:rsidR="00567335" w:rsidRDefault="00567335" w:rsidP="00A36725"/>
    <w:p w14:paraId="341A4662" w14:textId="6F0AE6A7" w:rsidR="00567335" w:rsidRDefault="00567335" w:rsidP="00A36725"/>
    <w:p w14:paraId="103F98B2" w14:textId="72D19A3C" w:rsidR="00567335" w:rsidRDefault="00567335" w:rsidP="00A36725"/>
    <w:p w14:paraId="6E16EB20" w14:textId="00472A3B" w:rsidR="00567335" w:rsidRDefault="00567335" w:rsidP="00A36725"/>
    <w:p w14:paraId="452BD9CC" w14:textId="3E4F4213" w:rsidR="00567335" w:rsidRDefault="00567335" w:rsidP="00A36725"/>
    <w:p w14:paraId="01A6A866" w14:textId="71970E32" w:rsidR="00567335" w:rsidRDefault="00567335" w:rsidP="00A36725"/>
    <w:p w14:paraId="4B087665" w14:textId="1EB2EB2B" w:rsidR="00567335" w:rsidRDefault="00567335" w:rsidP="00A36725"/>
    <w:p w14:paraId="50F4885E" w14:textId="50205D62" w:rsidR="00567335" w:rsidRDefault="00567335" w:rsidP="00A36725"/>
    <w:p w14:paraId="04AB4D46" w14:textId="3AC033A6" w:rsidR="00567335" w:rsidRDefault="00567335" w:rsidP="00A36725"/>
    <w:p w14:paraId="7A8A2A23" w14:textId="217F81D2" w:rsidR="00567335" w:rsidRDefault="00567335" w:rsidP="00A36725"/>
    <w:p w14:paraId="0D435E86" w14:textId="73E5AADF" w:rsidR="00567335" w:rsidRDefault="00567335" w:rsidP="00A36725"/>
    <w:p w14:paraId="4CD91B61" w14:textId="3FFC4782" w:rsidR="0003052E" w:rsidRDefault="0003052E" w:rsidP="0003052E">
      <w:pPr>
        <w:jc w:val="center"/>
      </w:pPr>
      <w:r>
        <w:t>1</w:t>
      </w:r>
    </w:p>
    <w:p w14:paraId="2C9B25EC" w14:textId="6D8D30C9" w:rsidR="008526B9" w:rsidRDefault="008526B9" w:rsidP="008526B9">
      <w:pPr>
        <w:pStyle w:val="BodyText"/>
        <w:rPr>
          <w:sz w:val="20"/>
        </w:rPr>
      </w:pPr>
    </w:p>
    <w:p w14:paraId="570A8DD3" w14:textId="431C349D" w:rsidR="008526B9" w:rsidRDefault="008526B9" w:rsidP="008526B9">
      <w:pPr>
        <w:pStyle w:val="BodyText"/>
        <w:spacing w:before="7"/>
        <w:rPr>
          <w:color w:val="FF000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209B634" wp14:editId="4B1AC99C">
                <wp:simplePos x="0" y="0"/>
                <wp:positionH relativeFrom="page">
                  <wp:posOffset>667385</wp:posOffset>
                </wp:positionH>
                <wp:positionV relativeFrom="paragraph">
                  <wp:posOffset>160655</wp:posOffset>
                </wp:positionV>
                <wp:extent cx="6438900" cy="6350"/>
                <wp:effectExtent l="0" t="0" r="0" b="0"/>
                <wp:wrapTopAndBottom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AEE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4184B" id="Rectangle 86" o:spid="_x0000_s1026" style="position:absolute;margin-left:52.55pt;margin-top:12.65pt;width:507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" fillcolor="#00aeee" stroked="f">
                <w10:wrap type="topAndBottom" anchorx="page"/>
              </v:rect>
            </w:pict>
          </mc:Fallback>
        </mc:AlternateContent>
      </w:r>
    </w:p>
    <w:p w14:paraId="4AEFAF3E" w14:textId="77777777" w:rsidR="008526B9" w:rsidRPr="00495DE2" w:rsidRDefault="008526B9" w:rsidP="0003052E">
      <w:pPr>
        <w:framePr w:w="3960" w:h="751" w:hRule="exact" w:hSpace="187" w:wrap="around" w:vAnchor="page" w:hAnchor="page" w:x="3684" w:y="1501"/>
        <w:spacing w:line="240" w:lineRule="auto"/>
        <w:suppressOverlap/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  <w:r w:rsidRPr="00495DE2">
        <w:rPr>
          <w:b/>
          <w:bCs/>
          <w:i/>
          <w:iCs/>
          <w:color w:val="0886A9" w:themeColor="accent6" w:themeShade="BF"/>
          <w:sz w:val="72"/>
          <w:szCs w:val="72"/>
        </w:rPr>
        <w:lastRenderedPageBreak/>
        <w:t>SYNOPSIS</w:t>
      </w:r>
    </w:p>
    <w:p w14:paraId="0D7D7453" w14:textId="77777777" w:rsidR="008526B9" w:rsidRDefault="008526B9" w:rsidP="008526B9">
      <w:pPr>
        <w:pStyle w:val="BodyText"/>
        <w:spacing w:before="2"/>
        <w:rPr>
          <w:b/>
          <w:i/>
          <w:sz w:val="18"/>
        </w:rPr>
      </w:pPr>
    </w:p>
    <w:p w14:paraId="72C78433" w14:textId="77777777" w:rsidR="008526B9" w:rsidRDefault="008526B9" w:rsidP="008526B9">
      <w:pPr>
        <w:pStyle w:val="BodyText"/>
        <w:spacing w:before="2"/>
        <w:rPr>
          <w:b/>
          <w:i/>
          <w:sz w:val="18"/>
        </w:rPr>
      </w:pPr>
    </w:p>
    <w:p w14:paraId="64D3E107" w14:textId="77777777" w:rsidR="008526B9" w:rsidRDefault="008526B9" w:rsidP="008526B9">
      <w:pPr>
        <w:pStyle w:val="BodyText"/>
        <w:spacing w:before="2"/>
        <w:rPr>
          <w:b/>
          <w:i/>
          <w:sz w:val="18"/>
        </w:rPr>
      </w:pPr>
    </w:p>
    <w:p w14:paraId="6822C453" w14:textId="431C349D" w:rsidR="008526B9" w:rsidRDefault="008526B9" w:rsidP="008526B9">
      <w:pPr>
        <w:pStyle w:val="BodyText"/>
        <w:spacing w:before="2"/>
        <w:rPr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99FC760" wp14:editId="33F15BE8">
                <wp:simplePos x="0" y="0"/>
                <wp:positionH relativeFrom="page">
                  <wp:posOffset>667385</wp:posOffset>
                </wp:positionH>
                <wp:positionV relativeFrom="paragraph">
                  <wp:posOffset>158115</wp:posOffset>
                </wp:positionV>
                <wp:extent cx="6438900" cy="6350"/>
                <wp:effectExtent l="0" t="0" r="0" b="0"/>
                <wp:wrapTopAndBottom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AEE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05DF3" id="Rectangle 85" o:spid="_x0000_s1026" style="position:absolute;margin-left:52.55pt;margin-top:12.45pt;width:507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" fillcolor="#00aeee" stroked="f">
                <w10:wrap type="topAndBottom" anchorx="page"/>
              </v:rect>
            </w:pict>
          </mc:Fallback>
        </mc:AlternateContent>
      </w:r>
    </w:p>
    <w:p w14:paraId="18D28616" w14:textId="77777777" w:rsidR="008526B9" w:rsidRDefault="008526B9" w:rsidP="008526B9">
      <w:pPr>
        <w:pStyle w:val="BodyText"/>
        <w:spacing w:before="85" w:line="256" w:lineRule="auto"/>
        <w:ind w:left="420" w:right="461" w:firstLine="540"/>
        <w:jc w:val="both"/>
      </w:pP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 xml:space="preserve">display </w:t>
      </w:r>
      <w:r>
        <w:rPr>
          <w:spacing w:val="-77"/>
        </w:rPr>
        <w:t xml:space="preserve"> </w:t>
      </w:r>
      <w:r>
        <w:t>products</w:t>
      </w:r>
      <w:proofErr w:type="gramEnd"/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internet.</w:t>
      </w:r>
    </w:p>
    <w:p w14:paraId="3654AB7F" w14:textId="77777777" w:rsidR="008526B9" w:rsidRDefault="008526B9" w:rsidP="008526B9">
      <w:pPr>
        <w:pStyle w:val="BodyText"/>
        <w:rPr>
          <w:sz w:val="20"/>
        </w:rPr>
      </w:pPr>
    </w:p>
    <w:p w14:paraId="6943F775" w14:textId="77777777" w:rsidR="008526B9" w:rsidRDefault="008526B9" w:rsidP="008526B9">
      <w:pPr>
        <w:pStyle w:val="BodyText"/>
        <w:rPr>
          <w:sz w:val="20"/>
        </w:rPr>
      </w:pPr>
    </w:p>
    <w:p w14:paraId="6F7938EA" w14:textId="60BF033C" w:rsidR="008526B9" w:rsidRPr="000062C4" w:rsidRDefault="008526B9" w:rsidP="008526B9">
      <w:pPr>
        <w:pStyle w:val="BodyText"/>
        <w:rPr>
          <w:sz w:val="20"/>
        </w:rPr>
      </w:pPr>
      <w:r>
        <w:rPr>
          <w:sz w:val="20"/>
        </w:rPr>
        <w:t xml:space="preserve">                  </w:t>
      </w:r>
      <w:r w:rsidRPr="008526B9">
        <w:t>But</w:t>
      </w:r>
      <w:r>
        <w:t xml:space="preserve"> our motive is to make and promote those websites which are knowledgeable and also be interesting like </w:t>
      </w:r>
      <w:r w:rsidR="0043360A">
        <w:rPr>
          <w:b/>
          <w:bCs/>
          <w:i/>
          <w:iCs/>
        </w:rPr>
        <w:t>FESTIVAL</w:t>
      </w:r>
      <w:r w:rsidR="000062C4">
        <w:rPr>
          <w:b/>
          <w:bCs/>
          <w:i/>
          <w:iCs/>
        </w:rPr>
        <w:t xml:space="preserve"> </w:t>
      </w:r>
      <w:r w:rsidR="000062C4">
        <w:t xml:space="preserve">which </w:t>
      </w:r>
      <w:r w:rsidR="0043360A">
        <w:t>describe</w:t>
      </w:r>
      <w:r w:rsidR="000062C4">
        <w:t xml:space="preserve"> us the knowledge about different </w:t>
      </w:r>
      <w:r w:rsidR="0043360A">
        <w:t>religion festivals.</w:t>
      </w:r>
    </w:p>
    <w:p w14:paraId="18895B0D" w14:textId="77777777" w:rsidR="008526B9" w:rsidRDefault="008526B9" w:rsidP="008526B9">
      <w:pPr>
        <w:pStyle w:val="BodyText"/>
        <w:rPr>
          <w:sz w:val="20"/>
        </w:rPr>
      </w:pPr>
    </w:p>
    <w:p w14:paraId="6876C6E1" w14:textId="77777777" w:rsidR="008526B9" w:rsidRDefault="008526B9" w:rsidP="008526B9">
      <w:pPr>
        <w:pStyle w:val="BodyText"/>
        <w:rPr>
          <w:sz w:val="20"/>
        </w:rPr>
      </w:pPr>
    </w:p>
    <w:p w14:paraId="2FB898AE" w14:textId="77777777" w:rsidR="008526B9" w:rsidRDefault="008526B9" w:rsidP="008526B9">
      <w:pPr>
        <w:pStyle w:val="BodyText"/>
        <w:rPr>
          <w:sz w:val="20"/>
        </w:rPr>
      </w:pPr>
    </w:p>
    <w:p w14:paraId="57C6171D" w14:textId="77777777" w:rsidR="008526B9" w:rsidRDefault="008526B9" w:rsidP="008526B9">
      <w:pPr>
        <w:pStyle w:val="BodyText"/>
        <w:rPr>
          <w:sz w:val="20"/>
        </w:rPr>
      </w:pPr>
    </w:p>
    <w:p w14:paraId="65718D72" w14:textId="77777777" w:rsidR="008526B9" w:rsidRDefault="008526B9" w:rsidP="008526B9">
      <w:pPr>
        <w:pStyle w:val="BodyText"/>
        <w:rPr>
          <w:sz w:val="20"/>
        </w:rPr>
      </w:pPr>
    </w:p>
    <w:p w14:paraId="504C4D6B" w14:textId="77777777" w:rsidR="008526B9" w:rsidRDefault="008526B9" w:rsidP="008526B9">
      <w:pPr>
        <w:pStyle w:val="BodyText"/>
        <w:rPr>
          <w:sz w:val="20"/>
        </w:rPr>
      </w:pPr>
    </w:p>
    <w:p w14:paraId="1A42D724" w14:textId="77777777" w:rsidR="008526B9" w:rsidRDefault="008526B9" w:rsidP="008526B9">
      <w:pPr>
        <w:pStyle w:val="BodyText"/>
        <w:rPr>
          <w:sz w:val="20"/>
        </w:rPr>
      </w:pPr>
    </w:p>
    <w:p w14:paraId="11444EAE" w14:textId="77777777" w:rsidR="008526B9" w:rsidRDefault="008526B9" w:rsidP="008526B9">
      <w:pPr>
        <w:pStyle w:val="BodyText"/>
        <w:rPr>
          <w:sz w:val="20"/>
        </w:rPr>
      </w:pPr>
    </w:p>
    <w:p w14:paraId="048B3172" w14:textId="77777777" w:rsidR="008526B9" w:rsidRDefault="008526B9" w:rsidP="008526B9">
      <w:pPr>
        <w:pStyle w:val="BodyText"/>
        <w:rPr>
          <w:sz w:val="20"/>
        </w:rPr>
      </w:pPr>
    </w:p>
    <w:p w14:paraId="6AF499C9" w14:textId="77777777" w:rsidR="008526B9" w:rsidRDefault="008526B9" w:rsidP="008526B9">
      <w:pPr>
        <w:pStyle w:val="BodyText"/>
        <w:rPr>
          <w:sz w:val="20"/>
        </w:rPr>
      </w:pPr>
    </w:p>
    <w:p w14:paraId="44BC96C6" w14:textId="77777777" w:rsidR="008526B9" w:rsidRDefault="008526B9" w:rsidP="008526B9">
      <w:pPr>
        <w:pStyle w:val="BodyText"/>
        <w:rPr>
          <w:sz w:val="20"/>
        </w:rPr>
      </w:pPr>
    </w:p>
    <w:p w14:paraId="11F1135B" w14:textId="77777777" w:rsidR="008526B9" w:rsidRDefault="008526B9" w:rsidP="008526B9">
      <w:pPr>
        <w:pStyle w:val="BodyText"/>
        <w:rPr>
          <w:sz w:val="20"/>
        </w:rPr>
      </w:pPr>
    </w:p>
    <w:p w14:paraId="68805356" w14:textId="77777777" w:rsidR="008526B9" w:rsidRDefault="008526B9" w:rsidP="008526B9">
      <w:pPr>
        <w:pStyle w:val="BodyText"/>
        <w:rPr>
          <w:sz w:val="20"/>
        </w:rPr>
      </w:pPr>
    </w:p>
    <w:p w14:paraId="1E09FCCF" w14:textId="77777777" w:rsidR="008526B9" w:rsidRDefault="008526B9" w:rsidP="008526B9">
      <w:pPr>
        <w:pStyle w:val="BodyText"/>
        <w:rPr>
          <w:sz w:val="20"/>
        </w:rPr>
      </w:pPr>
    </w:p>
    <w:p w14:paraId="003460A1" w14:textId="77777777" w:rsidR="008526B9" w:rsidRDefault="008526B9" w:rsidP="008526B9">
      <w:pPr>
        <w:pStyle w:val="BodyText"/>
        <w:rPr>
          <w:sz w:val="20"/>
        </w:rPr>
      </w:pPr>
    </w:p>
    <w:p w14:paraId="746BA247" w14:textId="77777777" w:rsidR="008526B9" w:rsidRDefault="008526B9" w:rsidP="008526B9">
      <w:pPr>
        <w:pStyle w:val="BodyText"/>
        <w:rPr>
          <w:sz w:val="20"/>
        </w:rPr>
      </w:pPr>
    </w:p>
    <w:p w14:paraId="603D7AEC" w14:textId="77777777" w:rsidR="008526B9" w:rsidRDefault="008526B9" w:rsidP="008526B9">
      <w:pPr>
        <w:pStyle w:val="BodyText"/>
        <w:rPr>
          <w:sz w:val="20"/>
        </w:rPr>
      </w:pPr>
    </w:p>
    <w:p w14:paraId="31A1A500" w14:textId="77777777" w:rsidR="008526B9" w:rsidRDefault="008526B9" w:rsidP="008526B9">
      <w:pPr>
        <w:pStyle w:val="BodyText"/>
        <w:rPr>
          <w:sz w:val="20"/>
        </w:rPr>
      </w:pPr>
    </w:p>
    <w:p w14:paraId="2143AEBE" w14:textId="77777777" w:rsidR="008526B9" w:rsidRDefault="008526B9" w:rsidP="008526B9">
      <w:pPr>
        <w:pStyle w:val="BodyText"/>
        <w:rPr>
          <w:sz w:val="20"/>
        </w:rPr>
      </w:pPr>
    </w:p>
    <w:p w14:paraId="6163ADC3" w14:textId="3EE796DB" w:rsidR="008526B9" w:rsidRDefault="008526B9" w:rsidP="008526B9">
      <w:pPr>
        <w:pStyle w:val="BodyText"/>
        <w:rPr>
          <w:sz w:val="20"/>
        </w:rPr>
      </w:pPr>
    </w:p>
    <w:p w14:paraId="55931C22" w14:textId="07AB369F" w:rsidR="008526B9" w:rsidRDefault="008526B9" w:rsidP="008526B9">
      <w:pPr>
        <w:pStyle w:val="BodyText"/>
        <w:rPr>
          <w:sz w:val="20"/>
        </w:rPr>
      </w:pPr>
    </w:p>
    <w:p w14:paraId="4E5B2550" w14:textId="19B346B5" w:rsidR="008526B9" w:rsidRDefault="008526B9" w:rsidP="008526B9">
      <w:pPr>
        <w:pStyle w:val="BodyText"/>
        <w:rPr>
          <w:sz w:val="20"/>
        </w:rPr>
      </w:pPr>
    </w:p>
    <w:p w14:paraId="0DAC3CAA" w14:textId="239FEDFF" w:rsidR="008526B9" w:rsidRDefault="008526B9" w:rsidP="008526B9">
      <w:pPr>
        <w:pStyle w:val="BodyText"/>
        <w:rPr>
          <w:sz w:val="20"/>
        </w:rPr>
      </w:pPr>
    </w:p>
    <w:p w14:paraId="497A17DE" w14:textId="6BF27D62" w:rsidR="008526B9" w:rsidRDefault="008526B9" w:rsidP="008526B9">
      <w:pPr>
        <w:pStyle w:val="BodyText"/>
        <w:rPr>
          <w:sz w:val="20"/>
        </w:rPr>
      </w:pPr>
    </w:p>
    <w:p w14:paraId="50C0FB5B" w14:textId="1677BB7C" w:rsidR="008526B9" w:rsidRDefault="008526B9" w:rsidP="008526B9">
      <w:pPr>
        <w:pStyle w:val="BodyText"/>
        <w:rPr>
          <w:sz w:val="20"/>
        </w:rPr>
      </w:pPr>
    </w:p>
    <w:p w14:paraId="0A604D55" w14:textId="2B835BB8" w:rsidR="008526B9" w:rsidRDefault="008526B9" w:rsidP="008526B9">
      <w:pPr>
        <w:pStyle w:val="BodyText"/>
        <w:rPr>
          <w:sz w:val="20"/>
        </w:rPr>
      </w:pPr>
    </w:p>
    <w:p w14:paraId="69627144" w14:textId="00A02C3A" w:rsidR="008526B9" w:rsidRDefault="008526B9" w:rsidP="008526B9">
      <w:pPr>
        <w:pStyle w:val="BodyText"/>
        <w:rPr>
          <w:sz w:val="20"/>
        </w:rPr>
      </w:pPr>
    </w:p>
    <w:p w14:paraId="1BCD5D7A" w14:textId="3087D1D6" w:rsidR="008526B9" w:rsidRDefault="008526B9" w:rsidP="008526B9">
      <w:pPr>
        <w:pStyle w:val="BodyText"/>
        <w:rPr>
          <w:sz w:val="20"/>
        </w:rPr>
      </w:pPr>
    </w:p>
    <w:p w14:paraId="6589CCC7" w14:textId="7281E22B" w:rsidR="008526B9" w:rsidRDefault="008526B9" w:rsidP="008526B9">
      <w:pPr>
        <w:pStyle w:val="BodyText"/>
        <w:rPr>
          <w:sz w:val="20"/>
        </w:rPr>
      </w:pPr>
    </w:p>
    <w:p w14:paraId="7BCE751E" w14:textId="3A6FF683" w:rsidR="008526B9" w:rsidRDefault="008526B9" w:rsidP="008526B9">
      <w:pPr>
        <w:pStyle w:val="BodyText"/>
        <w:rPr>
          <w:sz w:val="20"/>
        </w:rPr>
      </w:pPr>
    </w:p>
    <w:p w14:paraId="7450C7BE" w14:textId="5A0BC127" w:rsidR="008526B9" w:rsidRDefault="008526B9" w:rsidP="008526B9">
      <w:pPr>
        <w:pStyle w:val="BodyText"/>
        <w:rPr>
          <w:sz w:val="20"/>
        </w:rPr>
      </w:pPr>
    </w:p>
    <w:p w14:paraId="0FFDDC33" w14:textId="18F53AA4" w:rsidR="008526B9" w:rsidRDefault="008526B9" w:rsidP="008526B9">
      <w:pPr>
        <w:pStyle w:val="BodyText"/>
        <w:rPr>
          <w:sz w:val="20"/>
        </w:rPr>
      </w:pPr>
    </w:p>
    <w:p w14:paraId="361EDA92" w14:textId="77777777" w:rsidR="008526B9" w:rsidRDefault="008526B9" w:rsidP="008526B9">
      <w:pPr>
        <w:pStyle w:val="BodyText"/>
        <w:rPr>
          <w:sz w:val="20"/>
        </w:rPr>
      </w:pPr>
    </w:p>
    <w:p w14:paraId="480DEDDA" w14:textId="77777777" w:rsidR="008526B9" w:rsidRDefault="008526B9" w:rsidP="008526B9">
      <w:pPr>
        <w:pStyle w:val="BodyText"/>
        <w:rPr>
          <w:sz w:val="20"/>
        </w:rPr>
      </w:pPr>
    </w:p>
    <w:p w14:paraId="596AAB98" w14:textId="77777777" w:rsidR="008526B9" w:rsidRDefault="008526B9" w:rsidP="008526B9">
      <w:pPr>
        <w:pStyle w:val="BodyText"/>
        <w:rPr>
          <w:sz w:val="20"/>
        </w:rPr>
      </w:pPr>
    </w:p>
    <w:p w14:paraId="6C45D988" w14:textId="77777777" w:rsidR="008526B9" w:rsidRDefault="008526B9" w:rsidP="008526B9">
      <w:pPr>
        <w:pStyle w:val="BodyText"/>
        <w:rPr>
          <w:sz w:val="20"/>
        </w:rPr>
      </w:pPr>
    </w:p>
    <w:p w14:paraId="4EB72526" w14:textId="77777777" w:rsidR="008526B9" w:rsidRDefault="008526B9" w:rsidP="008526B9">
      <w:pPr>
        <w:pStyle w:val="BodyText"/>
        <w:spacing w:before="8"/>
        <w:rPr>
          <w:sz w:val="20"/>
        </w:rPr>
      </w:pPr>
    </w:p>
    <w:p w14:paraId="63190EA0" w14:textId="71B330FC" w:rsidR="008526B9" w:rsidRDefault="008526B9" w:rsidP="008526B9">
      <w:pPr>
        <w:ind w:right="35"/>
        <w:jc w:val="center"/>
        <w:rPr>
          <w:sz w:val="22"/>
        </w:rPr>
      </w:pPr>
      <w:r>
        <w:t>2</w:t>
      </w:r>
    </w:p>
    <w:p w14:paraId="5352F893" w14:textId="3AE3595A" w:rsidR="008526B9" w:rsidRDefault="008526B9" w:rsidP="008526B9">
      <w:pPr>
        <w:spacing w:before="66"/>
        <w:ind w:left="402" w:right="8431"/>
        <w:jc w:val="center"/>
      </w:pPr>
    </w:p>
    <w:p w14:paraId="3117012F" w14:textId="77777777" w:rsidR="008526B9" w:rsidRDefault="008526B9" w:rsidP="008526B9">
      <w:pPr>
        <w:pStyle w:val="BodyText"/>
        <w:rPr>
          <w:sz w:val="20"/>
        </w:rPr>
      </w:pPr>
    </w:p>
    <w:p w14:paraId="5A95437C" w14:textId="721B4B43" w:rsidR="008526B9" w:rsidRDefault="008526B9" w:rsidP="008526B9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1B08996" wp14:editId="0780C53C">
                <wp:simplePos x="0" y="0"/>
                <wp:positionH relativeFrom="page">
                  <wp:posOffset>667385</wp:posOffset>
                </wp:positionH>
                <wp:positionV relativeFrom="paragraph">
                  <wp:posOffset>140335</wp:posOffset>
                </wp:positionV>
                <wp:extent cx="6438900" cy="6350"/>
                <wp:effectExtent l="0" t="0" r="0" b="0"/>
                <wp:wrapTopAndBottom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AEE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1C1CE" id="Rectangle 84" o:spid="_x0000_s1026" style="position:absolute;margin-left:52.55pt;margin-top:11.05pt;width:507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" fillcolor="#00aeee" stroked="f">
                <w10:wrap type="topAndBottom" anchorx="page"/>
              </v:rect>
            </w:pict>
          </mc:Fallback>
        </mc:AlternateContent>
      </w:r>
    </w:p>
    <w:p w14:paraId="0F0A14D3" w14:textId="4D5CA590" w:rsidR="00FB6A66" w:rsidRPr="00495DE2" w:rsidRDefault="009F0C34" w:rsidP="009F0C34">
      <w:pPr>
        <w:spacing w:line="240" w:lineRule="auto"/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  <w:r w:rsidRPr="00495DE2">
        <w:rPr>
          <w:b/>
          <w:bCs/>
          <w:i/>
          <w:iCs/>
          <w:color w:val="0886A9" w:themeColor="accent6" w:themeShade="BF"/>
          <w:sz w:val="72"/>
          <w:szCs w:val="72"/>
        </w:rPr>
        <w:lastRenderedPageBreak/>
        <w:t>PROBLEM DEFINATION:</w:t>
      </w:r>
    </w:p>
    <w:p w14:paraId="755C4C48" w14:textId="77777777" w:rsidR="009F0C34" w:rsidRPr="009F0C34" w:rsidRDefault="009F0C34" w:rsidP="009F0C34">
      <w:pPr>
        <w:spacing w:line="240" w:lineRule="auto"/>
        <w:jc w:val="center"/>
        <w:rPr>
          <w:bCs/>
          <w:iCs/>
          <w:color w:val="0BC975" w:themeColor="accent1" w:themeShade="BF"/>
          <w:sz w:val="40"/>
          <w:szCs w:val="40"/>
        </w:rPr>
      </w:pPr>
    </w:p>
    <w:p w14:paraId="10CD98C1" w14:textId="577E4D25" w:rsidR="00FB6A66" w:rsidRDefault="00FB6A66" w:rsidP="00FB6A66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US"/>
        </w:rPr>
        <w:t>Problem Statement:</w:t>
      </w:r>
    </w:p>
    <w:p w14:paraId="23626746" w14:textId="70A01381" w:rsidR="0043360A" w:rsidRDefault="0043360A" w:rsidP="00FB6A66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3360A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In this festival website we include different religions festivals like, Hindu, 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M</w:t>
      </w:r>
      <w:r w:rsidRPr="0043360A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uslims and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Christian.</w:t>
      </w:r>
    </w:p>
    <w:p w14:paraId="0EAD190E" w14:textId="79B96463" w:rsidR="0043360A" w:rsidRPr="0043360A" w:rsidRDefault="0043360A" w:rsidP="00FB6A66">
      <w:pPr>
        <w:spacing w:after="16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There are different kinds of festivals in 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uslim religion like 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id-ul-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F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itr, 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id-ul-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dha, 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uharram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and  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abi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-ul-</w:t>
      </w:r>
      <w:r w:rsidR="00420858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wal</w:t>
      </w:r>
      <w:r w:rsidR="00912466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.</w:t>
      </w:r>
    </w:p>
    <w:p w14:paraId="5A8AEF46" w14:textId="3DA215AA" w:rsidR="00386ECB" w:rsidRPr="00410071" w:rsidRDefault="00912466" w:rsidP="00E86B51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Festival</w:t>
      </w:r>
      <w:r w:rsidR="00E86B5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s.com is helping people learn more about their festivals. </w:t>
      </w:r>
    </w:p>
    <w:p w14:paraId="7F29E78D" w14:textId="4C2DB963" w:rsidR="00386ECB" w:rsidRPr="00410071" w:rsidRDefault="00386ECB" w:rsidP="00706FB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</w:p>
    <w:p w14:paraId="05A51A24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entire process can be carried under your fingertips. </w:t>
      </w:r>
    </w:p>
    <w:p w14:paraId="29E88BC1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You are supposed to create a Single-Page-Application and responsive Website for </w:t>
      </w:r>
    </w:p>
    <w:p w14:paraId="59463930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them with the below mentioned requirement specifications. </w:t>
      </w:r>
    </w:p>
    <w:p w14:paraId="760CCA9D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 </w:t>
      </w:r>
    </w:p>
    <w:p w14:paraId="63C5E39E" w14:textId="77777777" w:rsidR="00386ECB" w:rsidRPr="00410071" w:rsidRDefault="00386ECB" w:rsidP="00386EC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The website is to be developed for the Windows Platform using HTML5, JSON, </w:t>
      </w:r>
    </w:p>
    <w:p w14:paraId="1E438BB2" w14:textId="149822DB" w:rsidR="00567335" w:rsidRPr="00410071" w:rsidRDefault="00386ECB" w:rsidP="00386ECB">
      <w:pPr>
        <w:rPr>
          <w:rFonts w:ascii="Times New Roman" w:hAnsi="Times New Roman" w:cs="Times New Roman"/>
          <w:sz w:val="32"/>
          <w:szCs w:val="32"/>
        </w:rPr>
      </w:pPr>
      <w:r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Angular JS, JavaScript and Geolocation. The site should work well in all leading</w:t>
      </w:r>
      <w:r w:rsidR="00410071" w:rsidRPr="00410071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.</w:t>
      </w:r>
    </w:p>
    <w:p w14:paraId="5E0E1D79" w14:textId="77777777" w:rsidR="005B4EDE" w:rsidRPr="00410071" w:rsidRDefault="005B4EDE" w:rsidP="00A36725">
      <w:pPr>
        <w:rPr>
          <w:rFonts w:ascii="Times New Roman" w:hAnsi="Times New Roman" w:cs="Times New Roman"/>
          <w:sz w:val="32"/>
          <w:szCs w:val="32"/>
        </w:rPr>
      </w:pPr>
    </w:p>
    <w:p w14:paraId="5E8D9189" w14:textId="77777777" w:rsidR="005B4EDE" w:rsidRDefault="005B4EDE" w:rsidP="00A36725"/>
    <w:p w14:paraId="781518CC" w14:textId="77777777" w:rsidR="005B4EDE" w:rsidRDefault="005B4EDE" w:rsidP="00A36725"/>
    <w:p w14:paraId="5C6536C1" w14:textId="77777777" w:rsidR="005B4EDE" w:rsidRDefault="005B4EDE" w:rsidP="00A36725"/>
    <w:p w14:paraId="31F272A4" w14:textId="77777777" w:rsidR="005B4EDE" w:rsidRDefault="005B4EDE" w:rsidP="00A36725"/>
    <w:p w14:paraId="3D24BFF7" w14:textId="77777777" w:rsidR="005B4EDE" w:rsidRDefault="005B4EDE" w:rsidP="00A36725"/>
    <w:p w14:paraId="45E53E06" w14:textId="77777777" w:rsidR="005B4EDE" w:rsidRDefault="005B4EDE" w:rsidP="00A36725"/>
    <w:p w14:paraId="0689371D" w14:textId="77777777" w:rsidR="005B4EDE" w:rsidRDefault="005B4EDE" w:rsidP="00A36725"/>
    <w:p w14:paraId="5913F939" w14:textId="77777777" w:rsidR="005B4EDE" w:rsidRDefault="005B4EDE" w:rsidP="00A36725"/>
    <w:p w14:paraId="45AB116D" w14:textId="3E35B8CA" w:rsidR="005B4EDE" w:rsidRDefault="005B4EDE" w:rsidP="009C07C2">
      <w:pPr>
        <w:jc w:val="center"/>
      </w:pPr>
    </w:p>
    <w:p w14:paraId="540EE642" w14:textId="77777777" w:rsidR="00420858" w:rsidRDefault="00420858" w:rsidP="009C07C2">
      <w:pPr>
        <w:spacing w:line="240" w:lineRule="auto"/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</w:p>
    <w:p w14:paraId="6DDA8D21" w14:textId="77777777" w:rsidR="00420858" w:rsidRDefault="00420858" w:rsidP="009C07C2">
      <w:pPr>
        <w:spacing w:line="240" w:lineRule="auto"/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</w:p>
    <w:p w14:paraId="635D006A" w14:textId="77777777" w:rsidR="00420858" w:rsidRDefault="00420858" w:rsidP="009C07C2">
      <w:pPr>
        <w:spacing w:line="240" w:lineRule="auto"/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</w:p>
    <w:p w14:paraId="2BD995F8" w14:textId="01E5D288" w:rsidR="009C07C2" w:rsidRPr="00410071" w:rsidRDefault="009C07C2" w:rsidP="009C07C2">
      <w:pPr>
        <w:spacing w:line="240" w:lineRule="auto"/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  <w:r w:rsidRPr="00410071">
        <w:rPr>
          <w:b/>
          <w:bCs/>
          <w:i/>
          <w:iCs/>
          <w:color w:val="0886A9" w:themeColor="accent6" w:themeShade="BF"/>
          <w:sz w:val="72"/>
          <w:szCs w:val="72"/>
        </w:rPr>
        <w:lastRenderedPageBreak/>
        <w:t xml:space="preserve">SCOPE OF THE WORK </w:t>
      </w:r>
    </w:p>
    <w:p w14:paraId="2DFEF3B4" w14:textId="30DAB79D" w:rsidR="009C07C2" w:rsidRPr="00410071" w:rsidRDefault="009C07C2" w:rsidP="009C07C2">
      <w:pPr>
        <w:spacing w:line="240" w:lineRule="auto"/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  <w:r w:rsidRPr="00410071">
        <w:rPr>
          <w:b/>
          <w:bCs/>
          <w:i/>
          <w:iCs/>
          <w:color w:val="0886A9" w:themeColor="accent6" w:themeShade="BF"/>
          <w:sz w:val="72"/>
          <w:szCs w:val="72"/>
        </w:rPr>
        <w:t xml:space="preserve">(IN </w:t>
      </w:r>
      <w:r w:rsidR="008B1B52">
        <w:rPr>
          <w:b/>
          <w:bCs/>
          <w:i/>
          <w:iCs/>
          <w:color w:val="0886A9" w:themeColor="accent6" w:themeShade="BF"/>
          <w:sz w:val="72"/>
          <w:szCs w:val="72"/>
        </w:rPr>
        <w:t>FESTIVAL</w:t>
      </w:r>
      <w:r w:rsidRPr="00410071">
        <w:rPr>
          <w:b/>
          <w:bCs/>
          <w:i/>
          <w:iCs/>
          <w:color w:val="0886A9" w:themeColor="accent6" w:themeShade="BF"/>
          <w:sz w:val="72"/>
          <w:szCs w:val="72"/>
        </w:rPr>
        <w:t>)</w:t>
      </w:r>
    </w:p>
    <w:p w14:paraId="2260109F" w14:textId="7A9DDF29" w:rsidR="009C07C2" w:rsidRDefault="009C07C2" w:rsidP="009C07C2">
      <w:pPr>
        <w:spacing w:line="240" w:lineRule="auto"/>
        <w:jc w:val="center"/>
        <w:rPr>
          <w:rFonts w:ascii="Calibri" w:eastAsia="Times New Roman" w:hAnsi="Calibri" w:cs="Calibri"/>
          <w:color w:val="000000"/>
          <w:sz w:val="22"/>
          <w:szCs w:val="22"/>
          <w:lang w:eastAsia="en-US"/>
        </w:rPr>
      </w:pPr>
    </w:p>
    <w:p w14:paraId="7EF1839E" w14:textId="77777777" w:rsidR="009C07C2" w:rsidRDefault="009C07C2" w:rsidP="009C07C2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  <w:lang w:eastAsia="en-US"/>
        </w:rPr>
      </w:pPr>
    </w:p>
    <w:p w14:paraId="4439F6DA" w14:textId="77777777" w:rsidR="00420858" w:rsidRDefault="00420858" w:rsidP="009C07C2">
      <w:pPr>
        <w:pStyle w:val="BodyText"/>
        <w:spacing w:before="164"/>
        <w:ind w:left="420" w:right="456" w:firstLine="540"/>
        <w:jc w:val="both"/>
      </w:pPr>
    </w:p>
    <w:p w14:paraId="6B9CF7F4" w14:textId="6C4FC199" w:rsidR="009C07C2" w:rsidRDefault="009C07C2" w:rsidP="009C07C2">
      <w:pPr>
        <w:pStyle w:val="BodyText"/>
        <w:spacing w:before="164"/>
        <w:ind w:left="420" w:right="456" w:firstLine="540"/>
        <w:jc w:val="both"/>
      </w:pPr>
      <w:r>
        <w:t>The website is to be developed for the Windows Platform using HTML5,</w:t>
      </w:r>
      <w:r>
        <w:rPr>
          <w:spacing w:val="1"/>
        </w:rPr>
        <w:t xml:space="preserve"> </w:t>
      </w:r>
      <w:r>
        <w:t>JavaScript and. The site should work well in all devices.</w:t>
      </w:r>
    </w:p>
    <w:p w14:paraId="7FE13F54" w14:textId="51EA31FE" w:rsidR="009C07C2" w:rsidRDefault="009C07C2" w:rsidP="009C07C2">
      <w:pPr>
        <w:pStyle w:val="BodyText"/>
        <w:spacing w:before="238" w:line="396" w:lineRule="auto"/>
        <w:ind w:left="420" w:right="1651"/>
        <w:jc w:val="both"/>
      </w:pPr>
      <w:r>
        <w:t xml:space="preserve">Homepage shows Navbar, including all working links of </w:t>
      </w:r>
      <w:r w:rsidR="00410071">
        <w:t xml:space="preserve">registration page, statue, cars, fine </w:t>
      </w:r>
      <w:proofErr w:type="spellStart"/>
      <w:proofErr w:type="gramStart"/>
      <w:r w:rsidR="00410071">
        <w:t>arts,and</w:t>
      </w:r>
      <w:proofErr w:type="spellEnd"/>
      <w:proofErr w:type="gramEnd"/>
      <w:r w:rsidR="00410071">
        <w:t xml:space="preserve"> watches</w:t>
      </w:r>
      <w:r>
        <w:t xml:space="preserve"> etc.</w:t>
      </w:r>
    </w:p>
    <w:p w14:paraId="3ECA2291" w14:textId="77777777" w:rsidR="009C07C2" w:rsidRPr="009C07C2" w:rsidRDefault="009C07C2" w:rsidP="009C07C2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  <w:lang w:eastAsia="en-US"/>
        </w:rPr>
      </w:pPr>
    </w:p>
    <w:p w14:paraId="4EC8511F" w14:textId="77777777" w:rsidR="005B4EDE" w:rsidRDefault="005B4EDE" w:rsidP="00A36725"/>
    <w:p w14:paraId="75DCF9E2" w14:textId="77777777" w:rsidR="005B4EDE" w:rsidRDefault="005B4EDE" w:rsidP="00A36725"/>
    <w:p w14:paraId="396B5B52" w14:textId="7964A86B" w:rsidR="005B4EDE" w:rsidRDefault="005B4EDE" w:rsidP="00A36725"/>
    <w:p w14:paraId="259E13D9" w14:textId="3C6C32CA" w:rsidR="00820553" w:rsidRDefault="00820553" w:rsidP="00A36725"/>
    <w:p w14:paraId="1DE549C0" w14:textId="004B007A" w:rsidR="00820553" w:rsidRDefault="00820553" w:rsidP="00A36725"/>
    <w:p w14:paraId="585E04DC" w14:textId="29ED6323" w:rsidR="00820553" w:rsidRDefault="00820553" w:rsidP="00A36725"/>
    <w:p w14:paraId="1300F735" w14:textId="2718564A" w:rsidR="00820553" w:rsidRDefault="00820553" w:rsidP="00A36725"/>
    <w:p w14:paraId="6BB32AE6" w14:textId="5381A779" w:rsidR="00820553" w:rsidRDefault="00820553" w:rsidP="00A36725"/>
    <w:p w14:paraId="3002B8C8" w14:textId="737792BD" w:rsidR="00820553" w:rsidRDefault="00820553" w:rsidP="00A36725"/>
    <w:p w14:paraId="4D4564CE" w14:textId="7A390E52" w:rsidR="00820553" w:rsidRDefault="00820553" w:rsidP="00A36725"/>
    <w:p w14:paraId="79E757AC" w14:textId="3B1B534D" w:rsidR="00820553" w:rsidRDefault="00820553" w:rsidP="00A36725"/>
    <w:p w14:paraId="22578784" w14:textId="12F6A4EE" w:rsidR="00820553" w:rsidRDefault="00820553" w:rsidP="00A36725"/>
    <w:p w14:paraId="1B21E700" w14:textId="7EA7A8BD" w:rsidR="00820553" w:rsidRDefault="00820553" w:rsidP="00A36725"/>
    <w:p w14:paraId="01014E47" w14:textId="2A24B7C3" w:rsidR="00820553" w:rsidRDefault="00820553" w:rsidP="00A36725"/>
    <w:p w14:paraId="5DAA6FA2" w14:textId="6E897D3E" w:rsidR="00820553" w:rsidRDefault="00820553" w:rsidP="00A36725"/>
    <w:p w14:paraId="2B969E86" w14:textId="4C4C3CD7" w:rsidR="00820553" w:rsidRDefault="00820553" w:rsidP="00A36725"/>
    <w:p w14:paraId="23C6ECDB" w14:textId="217964DA" w:rsidR="00820553" w:rsidRDefault="00820553" w:rsidP="00A36725"/>
    <w:p w14:paraId="491ECA20" w14:textId="3D3CF9AD" w:rsidR="00820553" w:rsidRDefault="00820553" w:rsidP="00A36725"/>
    <w:p w14:paraId="674349B2" w14:textId="1B6F286E" w:rsidR="00820553" w:rsidRDefault="00820553" w:rsidP="00A36725"/>
    <w:p w14:paraId="126EB39E" w14:textId="3BED7BF5" w:rsidR="00820553" w:rsidRDefault="00820553" w:rsidP="00A36725"/>
    <w:p w14:paraId="20B92B64" w14:textId="7AC25671" w:rsidR="00820553" w:rsidRDefault="00820553" w:rsidP="00A36725"/>
    <w:p w14:paraId="0C7B3952" w14:textId="6E52B376" w:rsidR="00820553" w:rsidRDefault="00820553" w:rsidP="00A36725"/>
    <w:p w14:paraId="75BBAA4E" w14:textId="3B8156AA" w:rsidR="00820553" w:rsidRDefault="00820553" w:rsidP="00A36725"/>
    <w:p w14:paraId="6BE699FD" w14:textId="08AE5DC6" w:rsidR="00820553" w:rsidRDefault="00820553" w:rsidP="00A36725"/>
    <w:p w14:paraId="245026E9" w14:textId="31F1720A" w:rsidR="00820553" w:rsidRDefault="00820553" w:rsidP="00A36725"/>
    <w:p w14:paraId="16B0C8B8" w14:textId="17110194" w:rsidR="00820553" w:rsidRDefault="00820553" w:rsidP="00A36725"/>
    <w:p w14:paraId="0276503A" w14:textId="0FF08329" w:rsidR="00820553" w:rsidRDefault="00820553" w:rsidP="00A36725"/>
    <w:p w14:paraId="18E47751" w14:textId="0FC22A7B" w:rsidR="00820553" w:rsidRDefault="00820553" w:rsidP="00A36725"/>
    <w:p w14:paraId="26E4722C" w14:textId="24FCD262" w:rsidR="00820553" w:rsidRDefault="00820553" w:rsidP="00A36725"/>
    <w:p w14:paraId="121FCF9F" w14:textId="696CCE51" w:rsidR="00820553" w:rsidRDefault="00820553" w:rsidP="00A36725"/>
    <w:p w14:paraId="768F150D" w14:textId="130B529A" w:rsidR="00820553" w:rsidRDefault="00820553" w:rsidP="00A36725"/>
    <w:p w14:paraId="346C9E3D" w14:textId="45FF4ECB" w:rsidR="00820553" w:rsidRDefault="00820553" w:rsidP="00A36725"/>
    <w:p w14:paraId="41914CFC" w14:textId="77777777" w:rsidR="00420858" w:rsidRDefault="00420858" w:rsidP="00820553">
      <w:pPr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</w:p>
    <w:p w14:paraId="7630C349" w14:textId="77777777" w:rsidR="00420858" w:rsidRDefault="00420858" w:rsidP="00820553">
      <w:pPr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</w:p>
    <w:p w14:paraId="6E7EAA45" w14:textId="7E434812" w:rsidR="00820553" w:rsidRPr="00495DE2" w:rsidRDefault="00820553" w:rsidP="00820553">
      <w:pPr>
        <w:jc w:val="center"/>
        <w:rPr>
          <w:b/>
          <w:bCs/>
          <w:i/>
          <w:iCs/>
          <w:color w:val="0886A9" w:themeColor="accent6" w:themeShade="BF"/>
          <w:sz w:val="72"/>
          <w:szCs w:val="72"/>
        </w:rPr>
      </w:pPr>
      <w:r w:rsidRPr="00495DE2">
        <w:rPr>
          <w:b/>
          <w:bCs/>
          <w:i/>
          <w:iCs/>
          <w:color w:val="0886A9" w:themeColor="accent6" w:themeShade="BF"/>
          <w:sz w:val="72"/>
          <w:szCs w:val="72"/>
        </w:rPr>
        <w:t>SITEMAP AND LINKS</w:t>
      </w:r>
    </w:p>
    <w:p w14:paraId="35656BCE" w14:textId="040F67A8" w:rsidR="00820553" w:rsidRPr="00820553" w:rsidRDefault="00420858" w:rsidP="00B33957">
      <w:pPr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Home</w:t>
      </w:r>
      <w:r w:rsidR="00410071">
        <w:rPr>
          <w:b/>
          <w:bCs/>
          <w:color w:val="000000" w:themeColor="text1"/>
          <w:sz w:val="32"/>
          <w:szCs w:val="32"/>
        </w:rPr>
        <w:t xml:space="preserve"> 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home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0EE58DA3" w14:textId="24A79259" w:rsidR="00820553" w:rsidRPr="00820553" w:rsidRDefault="00420858" w:rsidP="00B33957">
      <w:pPr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Muslim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muslim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17776ADA" w14:textId="5256E623" w:rsidR="00820553" w:rsidRPr="00820553" w:rsidRDefault="00420858" w:rsidP="00420858">
      <w:pPr>
        <w:tabs>
          <w:tab w:val="center" w:pos="5462"/>
          <w:tab w:val="left" w:pos="6744"/>
        </w:tabs>
        <w:spacing w:before="125"/>
        <w:ind w:right="3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             Hinduism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hinduism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5B4AEF5B" w14:textId="2A3108B2" w:rsidR="00820553" w:rsidRDefault="00420858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Christen</w:t>
      </w:r>
      <w:r w:rsidR="00820553">
        <w:rPr>
          <w:b/>
          <w:bCs/>
          <w:color w:val="000000" w:themeColor="text1"/>
          <w:sz w:val="32"/>
          <w:szCs w:val="32"/>
        </w:rPr>
        <w:t>(</w:t>
      </w:r>
      <w:r>
        <w:rPr>
          <w:b/>
          <w:bCs/>
          <w:color w:val="000000" w:themeColor="text1"/>
          <w:sz w:val="32"/>
          <w:szCs w:val="32"/>
        </w:rPr>
        <w:t>christen</w:t>
      </w:r>
      <w:r w:rsidR="00820553" w:rsidRPr="00820553">
        <w:rPr>
          <w:b/>
          <w:bCs/>
          <w:color w:val="000000" w:themeColor="text1"/>
          <w:sz w:val="32"/>
          <w:szCs w:val="32"/>
        </w:rPr>
        <w:t>.html</w:t>
      </w:r>
      <w:r w:rsidR="00820553">
        <w:rPr>
          <w:b/>
          <w:bCs/>
          <w:color w:val="000000" w:themeColor="text1"/>
          <w:sz w:val="32"/>
          <w:szCs w:val="32"/>
        </w:rPr>
        <w:t>)</w:t>
      </w:r>
    </w:p>
    <w:p w14:paraId="0C7C942B" w14:textId="21FE0989" w:rsidR="004A5A1E" w:rsidRDefault="004A5A1E" w:rsidP="004A5A1E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Festival </w:t>
      </w:r>
      <w:proofErr w:type="gramStart"/>
      <w:r>
        <w:rPr>
          <w:b/>
          <w:bCs/>
          <w:color w:val="000000" w:themeColor="text1"/>
          <w:sz w:val="32"/>
          <w:szCs w:val="32"/>
        </w:rPr>
        <w:t>book</w:t>
      </w:r>
      <w:r w:rsidRPr="00820553">
        <w:rPr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b/>
          <w:bCs/>
          <w:color w:val="000000" w:themeColor="text1"/>
          <w:sz w:val="32"/>
          <w:szCs w:val="32"/>
        </w:rPr>
        <w:t>Festival book</w:t>
      </w:r>
      <w:r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64CD5ECE" w14:textId="719F6F45" w:rsidR="00820553" w:rsidRPr="00820553" w:rsidRDefault="00420858" w:rsidP="004A5A1E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Sign </w:t>
      </w:r>
      <w:proofErr w:type="gramStart"/>
      <w:r>
        <w:rPr>
          <w:b/>
          <w:bCs/>
          <w:color w:val="000000" w:themeColor="text1"/>
          <w:sz w:val="32"/>
          <w:szCs w:val="32"/>
        </w:rPr>
        <w:t>up</w:t>
      </w:r>
      <w:r w:rsidR="00820553" w:rsidRPr="00820553">
        <w:rPr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b/>
          <w:bCs/>
          <w:color w:val="000000" w:themeColor="text1"/>
          <w:sz w:val="32"/>
          <w:szCs w:val="32"/>
        </w:rPr>
        <w:t>sign up</w:t>
      </w:r>
      <w:r w:rsidR="00820553" w:rsidRPr="00820553">
        <w:rPr>
          <w:b/>
          <w:bCs/>
          <w:color w:val="000000" w:themeColor="text1"/>
          <w:sz w:val="32"/>
          <w:szCs w:val="32"/>
        </w:rPr>
        <w:t>.html)</w:t>
      </w:r>
    </w:p>
    <w:p w14:paraId="635AF189" w14:textId="32F0FC19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62041110" w14:textId="510F85AD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5B882925" w14:textId="119F4E7B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27927696" w14:textId="38DC3148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725B7A5C" w14:textId="3A720825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43AF3C7F" w14:textId="34B0B1CC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79A1BAE5" w14:textId="4C8BD096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2ACDEBD3" w14:textId="38DCD59E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0AFBF1AF" w14:textId="7E736D89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2D3E0BFE" w14:textId="405EE66A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13BA53DE" w14:textId="6E301994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465229DE" w14:textId="591D0117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48BFA838" w14:textId="7BA55684" w:rsidR="00B33957" w:rsidRDefault="00B33957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</w:p>
    <w:p w14:paraId="702FFB8C" w14:textId="361E257C" w:rsidR="00B33957" w:rsidRDefault="004A5A1E" w:rsidP="00B33957">
      <w:pPr>
        <w:tabs>
          <w:tab w:val="center" w:pos="5462"/>
          <w:tab w:val="left" w:pos="6744"/>
        </w:tabs>
        <w:spacing w:before="125"/>
        <w:ind w:right="35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0E3EF" wp14:editId="440874FF">
                <wp:simplePos x="0" y="0"/>
                <wp:positionH relativeFrom="column">
                  <wp:posOffset>3269894</wp:posOffset>
                </wp:positionH>
                <wp:positionV relativeFrom="paragraph">
                  <wp:posOffset>2057197</wp:posOffset>
                </wp:positionV>
                <wp:extent cx="0" cy="482803"/>
                <wp:effectExtent l="0" t="0" r="381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3A181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162pt" to="257.4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" strokecolor="black [3040]"/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</w:tblGrid>
      <w:tr w:rsidR="00B33957" w14:paraId="6DA98242" w14:textId="77777777" w:rsidTr="00495DE2">
        <w:trPr>
          <w:jc w:val="center"/>
        </w:trPr>
        <w:tc>
          <w:tcPr>
            <w:tcW w:w="3055" w:type="dxa"/>
            <w:shd w:val="clear" w:color="auto" w:fill="0886A9" w:themeFill="accent6" w:themeFillShade="BF"/>
          </w:tcPr>
          <w:p w14:paraId="45CD3CFD" w14:textId="543CC1EB" w:rsidR="00B33957" w:rsidRDefault="00410071" w:rsidP="0041007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0BC975" w:themeColor="accent1" w:themeShade="BF"/>
                <w:sz w:val="32"/>
                <w:szCs w:val="32"/>
              </w:rPr>
            </w:pPr>
            <w:r>
              <w:rPr>
                <w:color w:val="0BC975" w:themeColor="accent1" w:themeShade="BF"/>
                <w:sz w:val="32"/>
                <w:szCs w:val="32"/>
              </w:rPr>
              <w:t xml:space="preserve">       </w:t>
            </w:r>
            <w:r w:rsidR="00420858">
              <w:rPr>
                <w:color w:val="0BC975" w:themeColor="accent1" w:themeShade="BF"/>
                <w:sz w:val="32"/>
                <w:szCs w:val="32"/>
              </w:rPr>
              <w:t>FESTIVAL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8A4D9C" w14:paraId="0FEE5212" w14:textId="77777777" w:rsidTr="008A4D9C">
        <w:tc>
          <w:tcPr>
            <w:tcW w:w="5251" w:type="dxa"/>
            <w:tcBorders>
              <w:top w:val="nil"/>
              <w:left w:val="nil"/>
              <w:bottom w:val="nil"/>
            </w:tcBorders>
          </w:tcPr>
          <w:p w14:paraId="51E263DB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  <w:tc>
          <w:tcPr>
            <w:tcW w:w="5251" w:type="dxa"/>
            <w:tcBorders>
              <w:top w:val="nil"/>
              <w:bottom w:val="nil"/>
              <w:right w:val="nil"/>
            </w:tcBorders>
          </w:tcPr>
          <w:p w14:paraId="751DB67A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</w:tr>
    </w:tbl>
    <w:tbl>
      <w:tblPr>
        <w:tblStyle w:val="TableGrid"/>
        <w:tblW w:w="0" w:type="auto"/>
        <w:tblInd w:w="71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00"/>
      </w:tblGrid>
      <w:tr w:rsidR="008A4D9C" w14:paraId="5988ED65" w14:textId="77777777" w:rsidTr="008A4D9C">
        <w:tc>
          <w:tcPr>
            <w:tcW w:w="2790" w:type="dxa"/>
          </w:tcPr>
          <w:p w14:paraId="446486C5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  <w:tc>
          <w:tcPr>
            <w:tcW w:w="2790" w:type="dxa"/>
          </w:tcPr>
          <w:p w14:paraId="5F93174C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8F1A663" w14:textId="77777777" w:rsidR="008A4D9C" w:rsidRDefault="008A4D9C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BC975" w:themeColor="accent1" w:themeShade="BF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tblpY="65"/>
        <w:tblW w:w="104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2217"/>
        <w:gridCol w:w="2265"/>
        <w:gridCol w:w="1995"/>
        <w:gridCol w:w="1646"/>
      </w:tblGrid>
      <w:tr w:rsidR="00420858" w:rsidRPr="008A4D9C" w14:paraId="1BDE5CB0" w14:textId="6FC2C052" w:rsidTr="004771F1">
        <w:trPr>
          <w:trHeight w:val="1047"/>
        </w:trPr>
        <w:tc>
          <w:tcPr>
            <w:tcW w:w="2359" w:type="dxa"/>
            <w:shd w:val="clear" w:color="auto" w:fill="0886A9" w:themeFill="accent6" w:themeFillShade="BF"/>
          </w:tcPr>
          <w:p w14:paraId="644844BD" w14:textId="511B0329" w:rsidR="004771F1" w:rsidRPr="004771F1" w:rsidRDefault="00420858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HOME</w:t>
            </w:r>
          </w:p>
        </w:tc>
        <w:tc>
          <w:tcPr>
            <w:tcW w:w="2217" w:type="dxa"/>
            <w:shd w:val="clear" w:color="auto" w:fill="0886A9" w:themeFill="accent6" w:themeFillShade="BF"/>
          </w:tcPr>
          <w:p w14:paraId="4381F1A8" w14:textId="5E315553" w:rsidR="004771F1" w:rsidRPr="008A4D9C" w:rsidRDefault="00420858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MUSLIM</w:t>
            </w:r>
          </w:p>
        </w:tc>
        <w:tc>
          <w:tcPr>
            <w:tcW w:w="2265" w:type="dxa"/>
            <w:shd w:val="clear" w:color="auto" w:fill="0886A9" w:themeFill="accent6" w:themeFillShade="BF"/>
          </w:tcPr>
          <w:p w14:paraId="6B20A28E" w14:textId="4C0C6EF0" w:rsidR="004771F1" w:rsidRPr="008A4D9C" w:rsidRDefault="00420858" w:rsidP="008A4D9C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CHRIST</w:t>
            </w:r>
            <w:r w:rsidR="000F0CFC">
              <w:rPr>
                <w:color w:val="auto"/>
                <w:sz w:val="32"/>
                <w:szCs w:val="32"/>
              </w:rPr>
              <w:t>IA</w:t>
            </w:r>
            <w:r>
              <w:rPr>
                <w:color w:val="auto"/>
                <w:sz w:val="32"/>
                <w:szCs w:val="32"/>
              </w:rPr>
              <w:t>N</w:t>
            </w:r>
          </w:p>
        </w:tc>
        <w:tc>
          <w:tcPr>
            <w:tcW w:w="1995" w:type="dxa"/>
            <w:shd w:val="clear" w:color="auto" w:fill="0886A9" w:themeFill="accent6" w:themeFillShade="BF"/>
          </w:tcPr>
          <w:p w14:paraId="5E090A56" w14:textId="407F51BE" w:rsidR="004771F1" w:rsidRPr="008A4D9C" w:rsidRDefault="00420858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HINDUISM</w:t>
            </w:r>
            <w:r w:rsidR="004771F1">
              <w:rPr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1646" w:type="dxa"/>
            <w:shd w:val="clear" w:color="auto" w:fill="0886A9" w:themeFill="accent6" w:themeFillShade="BF"/>
          </w:tcPr>
          <w:p w14:paraId="1D590EA4" w14:textId="0281B832" w:rsidR="004771F1" w:rsidRDefault="00420858" w:rsidP="004771F1">
            <w:pPr>
              <w:tabs>
                <w:tab w:val="center" w:pos="5462"/>
                <w:tab w:val="left" w:pos="6744"/>
              </w:tabs>
              <w:spacing w:before="125"/>
              <w:ind w:right="35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SIGN UP</w:t>
            </w:r>
          </w:p>
        </w:tc>
      </w:tr>
    </w:tbl>
    <w:p w14:paraId="55E93602" w14:textId="55466F69" w:rsidR="004B38F9" w:rsidRDefault="004B38F9" w:rsidP="00B33957">
      <w:pPr>
        <w:tabs>
          <w:tab w:val="center" w:pos="5462"/>
          <w:tab w:val="left" w:pos="6744"/>
        </w:tabs>
        <w:spacing w:before="125"/>
        <w:ind w:right="35"/>
        <w:rPr>
          <w:color w:val="0BC975" w:themeColor="accent1" w:themeShade="BF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63"/>
        <w:tblW w:w="11065" w:type="dxa"/>
        <w:tblLook w:val="04A0" w:firstRow="1" w:lastRow="0" w:firstColumn="1" w:lastColumn="0" w:noHBand="0" w:noVBand="1"/>
      </w:tblPr>
      <w:tblGrid>
        <w:gridCol w:w="2314"/>
        <w:gridCol w:w="1905"/>
        <w:gridCol w:w="2901"/>
        <w:gridCol w:w="2136"/>
        <w:gridCol w:w="1976"/>
      </w:tblGrid>
      <w:tr w:rsidR="00C94B35" w14:paraId="0BED51A4" w14:textId="77777777" w:rsidTr="000F0CFC">
        <w:tc>
          <w:tcPr>
            <w:tcW w:w="3235" w:type="dxa"/>
            <w:shd w:val="clear" w:color="auto" w:fill="0886A9" w:themeFill="accent6" w:themeFillShade="BF"/>
          </w:tcPr>
          <w:p w14:paraId="11FBE7C1" w14:textId="77777777" w:rsidR="00306BB4" w:rsidRDefault="00306BB4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HOME</w:t>
            </w:r>
          </w:p>
        </w:tc>
        <w:tc>
          <w:tcPr>
            <w:tcW w:w="437" w:type="dxa"/>
            <w:shd w:val="clear" w:color="auto" w:fill="0886A9" w:themeFill="accent6" w:themeFillShade="BF"/>
          </w:tcPr>
          <w:p w14:paraId="07F68ECA" w14:textId="77777777" w:rsidR="00306BB4" w:rsidRDefault="00306BB4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MUSLIM</w:t>
            </w:r>
          </w:p>
        </w:tc>
        <w:tc>
          <w:tcPr>
            <w:tcW w:w="2901" w:type="dxa"/>
            <w:shd w:val="clear" w:color="auto" w:fill="0886A9" w:themeFill="accent6" w:themeFillShade="BF"/>
          </w:tcPr>
          <w:p w14:paraId="18D08D4A" w14:textId="77777777" w:rsidR="00306BB4" w:rsidRDefault="00306BB4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HINDUISM</w:t>
            </w:r>
          </w:p>
        </w:tc>
        <w:tc>
          <w:tcPr>
            <w:tcW w:w="2136" w:type="dxa"/>
            <w:shd w:val="clear" w:color="auto" w:fill="0886A9" w:themeFill="accent6" w:themeFillShade="BF"/>
          </w:tcPr>
          <w:p w14:paraId="13C90250" w14:textId="51DEB555" w:rsidR="00306BB4" w:rsidRDefault="00306BB4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CHRIST</w:t>
            </w:r>
            <w:r w:rsidR="000F0CFC">
              <w:rPr>
                <w:color w:val="000000" w:themeColor="text1"/>
                <w:sz w:val="32"/>
                <w:szCs w:val="32"/>
              </w:rPr>
              <w:t>IA</w:t>
            </w:r>
            <w:r>
              <w:rPr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2356" w:type="dxa"/>
            <w:shd w:val="clear" w:color="auto" w:fill="0886A9" w:themeFill="accent6" w:themeFillShade="BF"/>
          </w:tcPr>
          <w:p w14:paraId="216A73E8" w14:textId="2FC5E629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FESTIVAL BOOK</w:t>
            </w:r>
          </w:p>
        </w:tc>
      </w:tr>
      <w:tr w:rsidR="000F0CFC" w14:paraId="7435CFFB" w14:textId="77777777" w:rsidTr="000F0CFC">
        <w:tc>
          <w:tcPr>
            <w:tcW w:w="3235" w:type="dxa"/>
          </w:tcPr>
          <w:p w14:paraId="2A61C98F" w14:textId="6571E9D5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Navigation bar</w:t>
            </w:r>
          </w:p>
        </w:tc>
        <w:tc>
          <w:tcPr>
            <w:tcW w:w="437" w:type="dxa"/>
          </w:tcPr>
          <w:p w14:paraId="047E49A5" w14:textId="4EE7D996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Navigation bar</w:t>
            </w:r>
          </w:p>
        </w:tc>
        <w:tc>
          <w:tcPr>
            <w:tcW w:w="2901" w:type="dxa"/>
          </w:tcPr>
          <w:p w14:paraId="7BDBF87C" w14:textId="3AC81D82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Navigation bar</w:t>
            </w:r>
          </w:p>
        </w:tc>
        <w:tc>
          <w:tcPr>
            <w:tcW w:w="2136" w:type="dxa"/>
          </w:tcPr>
          <w:p w14:paraId="40D89A11" w14:textId="2A20E808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Navigation bar</w:t>
            </w:r>
          </w:p>
        </w:tc>
        <w:tc>
          <w:tcPr>
            <w:tcW w:w="2356" w:type="dxa"/>
          </w:tcPr>
          <w:p w14:paraId="509B631A" w14:textId="4B7252A6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Navigation bar</w:t>
            </w:r>
          </w:p>
        </w:tc>
      </w:tr>
      <w:tr w:rsidR="000F0CFC" w14:paraId="788871B8" w14:textId="77777777" w:rsidTr="000F0CFC">
        <w:tc>
          <w:tcPr>
            <w:tcW w:w="3235" w:type="dxa"/>
          </w:tcPr>
          <w:p w14:paraId="4F78D3D5" w14:textId="1523F2D6" w:rsidR="00306BB4" w:rsidRDefault="000F0CFC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HEADER</w:t>
            </w:r>
          </w:p>
        </w:tc>
        <w:tc>
          <w:tcPr>
            <w:tcW w:w="437" w:type="dxa"/>
          </w:tcPr>
          <w:p w14:paraId="696371C3" w14:textId="0DB8D0F9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Eid ul Fitr</w:t>
            </w:r>
          </w:p>
        </w:tc>
        <w:tc>
          <w:tcPr>
            <w:tcW w:w="2901" w:type="dxa"/>
          </w:tcPr>
          <w:p w14:paraId="27102873" w14:textId="61251C11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DIWALI</w:t>
            </w:r>
          </w:p>
        </w:tc>
        <w:tc>
          <w:tcPr>
            <w:tcW w:w="2136" w:type="dxa"/>
          </w:tcPr>
          <w:p w14:paraId="31EC78C1" w14:textId="4A31B096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ADVENT SUNDAY</w:t>
            </w:r>
          </w:p>
        </w:tc>
        <w:tc>
          <w:tcPr>
            <w:tcW w:w="2356" w:type="dxa"/>
          </w:tcPr>
          <w:p w14:paraId="57E147B3" w14:textId="55A47264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MUSLIM</w:t>
            </w:r>
          </w:p>
        </w:tc>
      </w:tr>
      <w:tr w:rsidR="004A5A1E" w14:paraId="7F1939C8" w14:textId="77777777" w:rsidTr="000F0CFC">
        <w:tc>
          <w:tcPr>
            <w:tcW w:w="3235" w:type="dxa"/>
          </w:tcPr>
          <w:p w14:paraId="3E4A6951" w14:textId="5F6ECBBA" w:rsidR="004A5A1E" w:rsidRDefault="000F0CFC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CARDS</w:t>
            </w:r>
          </w:p>
        </w:tc>
        <w:tc>
          <w:tcPr>
            <w:tcW w:w="437" w:type="dxa"/>
          </w:tcPr>
          <w:p w14:paraId="47B7135B" w14:textId="0905D768" w:rsidR="004A5A1E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RAMZ</w:t>
            </w:r>
            <w:r w:rsidR="00C94B35">
              <w:rPr>
                <w:color w:val="000000" w:themeColor="text1"/>
                <w:sz w:val="32"/>
                <w:szCs w:val="32"/>
              </w:rPr>
              <w:t>AN UL MUBARAK</w:t>
            </w:r>
          </w:p>
        </w:tc>
        <w:tc>
          <w:tcPr>
            <w:tcW w:w="2901" w:type="dxa"/>
          </w:tcPr>
          <w:p w14:paraId="556E561C" w14:textId="65DFAAAD" w:rsidR="004A5A1E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MAKAR SANKRANTI</w:t>
            </w:r>
          </w:p>
        </w:tc>
        <w:tc>
          <w:tcPr>
            <w:tcW w:w="2136" w:type="dxa"/>
          </w:tcPr>
          <w:p w14:paraId="04EA5807" w14:textId="2C9F4768" w:rsidR="004A5A1E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CHRISTMAS</w:t>
            </w:r>
          </w:p>
        </w:tc>
        <w:tc>
          <w:tcPr>
            <w:tcW w:w="2356" w:type="dxa"/>
          </w:tcPr>
          <w:p w14:paraId="2D3FAE94" w14:textId="2CE13410" w:rsidR="004A5A1E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CHRIST</w:t>
            </w:r>
            <w:r w:rsidR="000F0CFC">
              <w:rPr>
                <w:color w:val="000000" w:themeColor="text1"/>
                <w:sz w:val="32"/>
                <w:szCs w:val="32"/>
              </w:rPr>
              <w:t>IA</w:t>
            </w:r>
            <w:r>
              <w:rPr>
                <w:color w:val="000000" w:themeColor="text1"/>
                <w:sz w:val="32"/>
                <w:szCs w:val="32"/>
              </w:rPr>
              <w:t>N</w:t>
            </w:r>
          </w:p>
        </w:tc>
      </w:tr>
      <w:tr w:rsidR="000F0CFC" w14:paraId="143E7022" w14:textId="77777777" w:rsidTr="000F0CFC">
        <w:tc>
          <w:tcPr>
            <w:tcW w:w="3235" w:type="dxa"/>
          </w:tcPr>
          <w:p w14:paraId="257F9BED" w14:textId="44F02EE6" w:rsidR="00306BB4" w:rsidRDefault="000F0CFC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DISCRIPTION</w:t>
            </w:r>
          </w:p>
        </w:tc>
        <w:tc>
          <w:tcPr>
            <w:tcW w:w="437" w:type="dxa"/>
          </w:tcPr>
          <w:p w14:paraId="2B8DA525" w14:textId="14F0E99D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Eid ul Adha</w:t>
            </w:r>
          </w:p>
        </w:tc>
        <w:tc>
          <w:tcPr>
            <w:tcW w:w="2901" w:type="dxa"/>
          </w:tcPr>
          <w:p w14:paraId="7405524E" w14:textId="28A8E6F6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MAHA SHIVARATI</w:t>
            </w:r>
          </w:p>
        </w:tc>
        <w:tc>
          <w:tcPr>
            <w:tcW w:w="2136" w:type="dxa"/>
          </w:tcPr>
          <w:p w14:paraId="0B3380B0" w14:textId="3E322FD9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EASTER</w:t>
            </w:r>
          </w:p>
        </w:tc>
        <w:tc>
          <w:tcPr>
            <w:tcW w:w="2356" w:type="dxa"/>
          </w:tcPr>
          <w:p w14:paraId="51DC8746" w14:textId="43D806A7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HINDUISM</w:t>
            </w:r>
          </w:p>
        </w:tc>
      </w:tr>
      <w:tr w:rsidR="000F0CFC" w14:paraId="519A8DA2" w14:textId="77777777" w:rsidTr="000F0CFC">
        <w:tc>
          <w:tcPr>
            <w:tcW w:w="3235" w:type="dxa"/>
          </w:tcPr>
          <w:p w14:paraId="3A608AD0" w14:textId="3D985DC6" w:rsidR="00306BB4" w:rsidRDefault="000F0CFC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SING UP</w:t>
            </w:r>
          </w:p>
        </w:tc>
        <w:tc>
          <w:tcPr>
            <w:tcW w:w="437" w:type="dxa"/>
          </w:tcPr>
          <w:p w14:paraId="24BA2BD3" w14:textId="2E7588E1" w:rsidR="00306BB4" w:rsidRDefault="004A5A1E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US"/>
              </w:rPr>
              <w:t>Rabi-ul-Awal.</w:t>
            </w:r>
          </w:p>
        </w:tc>
        <w:tc>
          <w:tcPr>
            <w:tcW w:w="2901" w:type="dxa"/>
          </w:tcPr>
          <w:p w14:paraId="15300476" w14:textId="1E7B9EC6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HOLI</w:t>
            </w:r>
          </w:p>
        </w:tc>
        <w:tc>
          <w:tcPr>
            <w:tcW w:w="2136" w:type="dxa"/>
          </w:tcPr>
          <w:p w14:paraId="6E27EF4B" w14:textId="29FDB42E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GOOD FRIDAY</w:t>
            </w:r>
          </w:p>
        </w:tc>
        <w:tc>
          <w:tcPr>
            <w:tcW w:w="2356" w:type="dxa"/>
          </w:tcPr>
          <w:p w14:paraId="0D13F494" w14:textId="1439542A" w:rsidR="00306BB4" w:rsidRDefault="000F0CFC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CARDS</w:t>
            </w:r>
          </w:p>
        </w:tc>
      </w:tr>
      <w:tr w:rsidR="000F0CFC" w14:paraId="2A767C9A" w14:textId="77777777" w:rsidTr="000F0CFC">
        <w:trPr>
          <w:trHeight w:val="768"/>
        </w:trPr>
        <w:tc>
          <w:tcPr>
            <w:tcW w:w="3235" w:type="dxa"/>
          </w:tcPr>
          <w:p w14:paraId="31385EB6" w14:textId="553D9BA0" w:rsidR="00306BB4" w:rsidRDefault="000F0CFC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FOOTER</w:t>
            </w:r>
          </w:p>
        </w:tc>
        <w:tc>
          <w:tcPr>
            <w:tcW w:w="437" w:type="dxa"/>
          </w:tcPr>
          <w:p w14:paraId="5A96444E" w14:textId="450B4513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HAJJ</w:t>
            </w:r>
          </w:p>
        </w:tc>
        <w:tc>
          <w:tcPr>
            <w:tcW w:w="2901" w:type="dxa"/>
          </w:tcPr>
          <w:p w14:paraId="51C75C85" w14:textId="7AFA4485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RAM NAVAMI</w:t>
            </w:r>
          </w:p>
        </w:tc>
        <w:tc>
          <w:tcPr>
            <w:tcW w:w="2136" w:type="dxa"/>
          </w:tcPr>
          <w:p w14:paraId="683541A4" w14:textId="3510FC93" w:rsidR="00306BB4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EPIPHARY</w:t>
            </w:r>
          </w:p>
        </w:tc>
        <w:tc>
          <w:tcPr>
            <w:tcW w:w="2356" w:type="dxa"/>
          </w:tcPr>
          <w:p w14:paraId="5E241CEC" w14:textId="232B2FA8" w:rsidR="00306BB4" w:rsidRDefault="000F0CFC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BUTTON</w:t>
            </w:r>
          </w:p>
        </w:tc>
      </w:tr>
      <w:tr w:rsidR="00C94B35" w14:paraId="531CE4D2" w14:textId="77777777" w:rsidTr="000F0CFC">
        <w:tc>
          <w:tcPr>
            <w:tcW w:w="3235" w:type="dxa"/>
          </w:tcPr>
          <w:p w14:paraId="2F79AC80" w14:textId="1DD245E1" w:rsidR="00C94B35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37" w:type="dxa"/>
          </w:tcPr>
          <w:p w14:paraId="69DB8323" w14:textId="49FF4657" w:rsidR="00C94B35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MUHARAM UL HARAM</w:t>
            </w:r>
          </w:p>
        </w:tc>
        <w:tc>
          <w:tcPr>
            <w:tcW w:w="2901" w:type="dxa"/>
          </w:tcPr>
          <w:p w14:paraId="2542D159" w14:textId="29B771C6" w:rsidR="00C94B35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RAKSHABANDAN</w:t>
            </w:r>
          </w:p>
        </w:tc>
        <w:tc>
          <w:tcPr>
            <w:tcW w:w="2136" w:type="dxa"/>
          </w:tcPr>
          <w:p w14:paraId="0F6611EF" w14:textId="7214E565" w:rsidR="00C94B35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LENT</w:t>
            </w:r>
          </w:p>
        </w:tc>
        <w:tc>
          <w:tcPr>
            <w:tcW w:w="2356" w:type="dxa"/>
          </w:tcPr>
          <w:p w14:paraId="59CAC60E" w14:textId="77777777" w:rsidR="00C94B35" w:rsidRDefault="00C94B35" w:rsidP="004A5A1E">
            <w:pPr>
              <w:tabs>
                <w:tab w:val="center" w:pos="5462"/>
                <w:tab w:val="left" w:pos="6744"/>
              </w:tabs>
              <w:spacing w:before="125"/>
              <w:ind w:right="35"/>
              <w:jc w:val="center"/>
              <w:rPr>
                <w:color w:val="000000" w:themeColor="text1"/>
                <w:sz w:val="32"/>
                <w:szCs w:val="32"/>
              </w:rPr>
            </w:pPr>
            <w:bookmarkStart w:id="1" w:name="_GoBack"/>
            <w:bookmarkEnd w:id="1"/>
          </w:p>
        </w:tc>
      </w:tr>
    </w:tbl>
    <w:p w14:paraId="4D4D42EF" w14:textId="00D1D213" w:rsidR="004B38F9" w:rsidRDefault="00062CC8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br w:type="textWrapping" w:clear="all"/>
      </w:r>
    </w:p>
    <w:p w14:paraId="0FB8AF1A" w14:textId="53172DD5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3B4631DA" w14:textId="0EF33A23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409FE33" w14:textId="2E69A7D2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657ED18" w14:textId="162F8857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388E242F" w14:textId="400EE9DA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52E1EF6A" w14:textId="77777777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B62F2BB" w14:textId="0E06C9C7" w:rsidR="00750A64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3577829A" w14:textId="77777777" w:rsidR="00750A64" w:rsidRPr="004B38F9" w:rsidRDefault="00750A64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F41D61F" w14:textId="071A5FFD" w:rsidR="004B38F9" w:rsidRPr="004B38F9" w:rsidRDefault="004B38F9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64AAD185" w14:textId="60538161" w:rsidR="004B38F9" w:rsidRPr="004B38F9" w:rsidRDefault="004B38F9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69390FA6" w14:textId="651D8367" w:rsidR="004B38F9" w:rsidRPr="004B38F9" w:rsidRDefault="004B38F9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44492BBD" w14:textId="010DDD73" w:rsidR="00B33957" w:rsidRPr="004B38F9" w:rsidRDefault="00B33957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32C30A9" w14:textId="7153997C" w:rsidR="008A4D9C" w:rsidRPr="004B38F9" w:rsidRDefault="008A4D9C" w:rsidP="004B38F9">
      <w:pPr>
        <w:tabs>
          <w:tab w:val="center" w:pos="5462"/>
          <w:tab w:val="left" w:pos="6744"/>
        </w:tabs>
        <w:spacing w:before="125"/>
        <w:ind w:right="35"/>
        <w:jc w:val="center"/>
        <w:rPr>
          <w:color w:val="000000" w:themeColor="text1"/>
          <w:sz w:val="32"/>
          <w:szCs w:val="32"/>
        </w:rPr>
      </w:pPr>
    </w:p>
    <w:p w14:paraId="2F341EF0" w14:textId="77777777" w:rsidR="008A4D9C" w:rsidRPr="00B33957" w:rsidRDefault="008A4D9C" w:rsidP="00B33957">
      <w:pPr>
        <w:tabs>
          <w:tab w:val="center" w:pos="5462"/>
          <w:tab w:val="left" w:pos="6744"/>
        </w:tabs>
        <w:spacing w:before="125"/>
        <w:ind w:right="35"/>
        <w:rPr>
          <w:color w:val="0BC975" w:themeColor="accent1" w:themeShade="BF"/>
          <w:sz w:val="32"/>
          <w:szCs w:val="32"/>
        </w:rPr>
      </w:pPr>
    </w:p>
    <w:sectPr w:rsidR="008A4D9C" w:rsidRPr="00B33957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AC8C5" w14:textId="77777777" w:rsidR="00BE02AD" w:rsidRDefault="00BE02AD">
      <w:pPr>
        <w:spacing w:line="240" w:lineRule="auto"/>
      </w:pPr>
      <w:r>
        <w:separator/>
      </w:r>
    </w:p>
    <w:p w14:paraId="3634FBDE" w14:textId="77777777" w:rsidR="00BE02AD" w:rsidRDefault="00BE02AD"/>
  </w:endnote>
  <w:endnote w:type="continuationSeparator" w:id="0">
    <w:p w14:paraId="442B725E" w14:textId="77777777" w:rsidR="00BE02AD" w:rsidRDefault="00BE02AD">
      <w:pPr>
        <w:spacing w:line="240" w:lineRule="auto"/>
      </w:pPr>
      <w:r>
        <w:continuationSeparator/>
      </w:r>
    </w:p>
    <w:p w14:paraId="51CF6168" w14:textId="77777777" w:rsidR="00BE02AD" w:rsidRDefault="00BE0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F3B2" w14:textId="77777777" w:rsidR="007201A7" w:rsidRDefault="007201A7">
    <w:pPr>
      <w:pStyle w:val="Footer"/>
    </w:pPr>
  </w:p>
  <w:p w14:paraId="275ADE97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4CC2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86610E" wp14:editId="57464D2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DCEC3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86610E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0DCEC3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BE07E" w14:textId="77777777" w:rsidR="00BE02AD" w:rsidRDefault="00BE02AD">
      <w:pPr>
        <w:spacing w:line="240" w:lineRule="auto"/>
      </w:pPr>
      <w:r>
        <w:separator/>
      </w:r>
    </w:p>
    <w:p w14:paraId="39A02103" w14:textId="77777777" w:rsidR="00BE02AD" w:rsidRDefault="00BE02AD"/>
  </w:footnote>
  <w:footnote w:type="continuationSeparator" w:id="0">
    <w:p w14:paraId="7B506491" w14:textId="77777777" w:rsidR="00BE02AD" w:rsidRDefault="00BE02AD">
      <w:pPr>
        <w:spacing w:line="240" w:lineRule="auto"/>
      </w:pPr>
      <w:r>
        <w:continuationSeparator/>
      </w:r>
    </w:p>
    <w:p w14:paraId="562EF8B3" w14:textId="77777777" w:rsidR="00BE02AD" w:rsidRDefault="00BE02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086A" w14:textId="77777777" w:rsidR="007201A7" w:rsidRDefault="007201A7"/>
  <w:p w14:paraId="5938BA3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733B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43DA74" wp14:editId="0F20847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0A766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43DA7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F0A766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AE732C"/>
    <w:multiLevelType w:val="hybridMultilevel"/>
    <w:tmpl w:val="4E3251E0"/>
    <w:lvl w:ilvl="0" w:tplc="7B12E850">
      <w:numFmt w:val="bullet"/>
      <w:lvlText w:val=""/>
      <w:lvlJc w:val="left"/>
      <w:pPr>
        <w:ind w:left="420" w:hanging="360"/>
      </w:pPr>
      <w:rPr>
        <w:w w:val="98"/>
        <w:lang w:val="en-US" w:eastAsia="en-US" w:bidi="ar-SA"/>
      </w:rPr>
    </w:lvl>
    <w:lvl w:ilvl="1" w:tplc="07824252">
      <w:numFmt w:val="bullet"/>
      <w:lvlText w:val="•"/>
      <w:lvlJc w:val="left"/>
      <w:pPr>
        <w:ind w:left="1474" w:hanging="360"/>
      </w:pPr>
      <w:rPr>
        <w:lang w:val="en-US" w:eastAsia="en-US" w:bidi="ar-SA"/>
      </w:rPr>
    </w:lvl>
    <w:lvl w:ilvl="2" w:tplc="A5DC5B44">
      <w:numFmt w:val="bullet"/>
      <w:lvlText w:val="•"/>
      <w:lvlJc w:val="left"/>
      <w:pPr>
        <w:ind w:left="2528" w:hanging="360"/>
      </w:pPr>
      <w:rPr>
        <w:lang w:val="en-US" w:eastAsia="en-US" w:bidi="ar-SA"/>
      </w:rPr>
    </w:lvl>
    <w:lvl w:ilvl="3" w:tplc="C10EE0CC">
      <w:numFmt w:val="bullet"/>
      <w:lvlText w:val="•"/>
      <w:lvlJc w:val="left"/>
      <w:pPr>
        <w:ind w:left="3582" w:hanging="360"/>
      </w:pPr>
      <w:rPr>
        <w:lang w:val="en-US" w:eastAsia="en-US" w:bidi="ar-SA"/>
      </w:rPr>
    </w:lvl>
    <w:lvl w:ilvl="4" w:tplc="A13E5876">
      <w:numFmt w:val="bullet"/>
      <w:lvlText w:val="•"/>
      <w:lvlJc w:val="left"/>
      <w:pPr>
        <w:ind w:left="4636" w:hanging="360"/>
      </w:pPr>
      <w:rPr>
        <w:lang w:val="en-US" w:eastAsia="en-US" w:bidi="ar-SA"/>
      </w:rPr>
    </w:lvl>
    <w:lvl w:ilvl="5" w:tplc="09206AEE">
      <w:numFmt w:val="bullet"/>
      <w:lvlText w:val="•"/>
      <w:lvlJc w:val="left"/>
      <w:pPr>
        <w:ind w:left="5690" w:hanging="360"/>
      </w:pPr>
      <w:rPr>
        <w:lang w:val="en-US" w:eastAsia="en-US" w:bidi="ar-SA"/>
      </w:rPr>
    </w:lvl>
    <w:lvl w:ilvl="6" w:tplc="B6C8A946">
      <w:numFmt w:val="bullet"/>
      <w:lvlText w:val="•"/>
      <w:lvlJc w:val="left"/>
      <w:pPr>
        <w:ind w:left="6744" w:hanging="360"/>
      </w:pPr>
      <w:rPr>
        <w:lang w:val="en-US" w:eastAsia="en-US" w:bidi="ar-SA"/>
      </w:rPr>
    </w:lvl>
    <w:lvl w:ilvl="7" w:tplc="4C7A50B8">
      <w:numFmt w:val="bullet"/>
      <w:lvlText w:val="•"/>
      <w:lvlJc w:val="left"/>
      <w:pPr>
        <w:ind w:left="7798" w:hanging="360"/>
      </w:pPr>
      <w:rPr>
        <w:lang w:val="en-US" w:eastAsia="en-US" w:bidi="ar-SA"/>
      </w:rPr>
    </w:lvl>
    <w:lvl w:ilvl="8" w:tplc="F598754C">
      <w:numFmt w:val="bullet"/>
      <w:lvlText w:val="•"/>
      <w:lvlJc w:val="left"/>
      <w:pPr>
        <w:ind w:left="8852" w:hanging="360"/>
      </w:pPr>
      <w:rPr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BC"/>
    <w:rsid w:val="000062C4"/>
    <w:rsid w:val="0003052E"/>
    <w:rsid w:val="00062CC8"/>
    <w:rsid w:val="00064E3E"/>
    <w:rsid w:val="00077551"/>
    <w:rsid w:val="000A6E91"/>
    <w:rsid w:val="000E7C40"/>
    <w:rsid w:val="000F0CFC"/>
    <w:rsid w:val="0013611C"/>
    <w:rsid w:val="001469E4"/>
    <w:rsid w:val="001476D2"/>
    <w:rsid w:val="0016494F"/>
    <w:rsid w:val="0018149A"/>
    <w:rsid w:val="001817A4"/>
    <w:rsid w:val="001A035C"/>
    <w:rsid w:val="001D0C60"/>
    <w:rsid w:val="001D1771"/>
    <w:rsid w:val="0020743A"/>
    <w:rsid w:val="002400DD"/>
    <w:rsid w:val="002450DA"/>
    <w:rsid w:val="00263E3B"/>
    <w:rsid w:val="00264280"/>
    <w:rsid w:val="00290AFC"/>
    <w:rsid w:val="002A107B"/>
    <w:rsid w:val="002A4624"/>
    <w:rsid w:val="002B06E9"/>
    <w:rsid w:val="002E7603"/>
    <w:rsid w:val="002F5404"/>
    <w:rsid w:val="00306BB4"/>
    <w:rsid w:val="00316D06"/>
    <w:rsid w:val="00386ECB"/>
    <w:rsid w:val="00397061"/>
    <w:rsid w:val="003D23A0"/>
    <w:rsid w:val="003F551C"/>
    <w:rsid w:val="00410071"/>
    <w:rsid w:val="00420858"/>
    <w:rsid w:val="0043360A"/>
    <w:rsid w:val="004771F1"/>
    <w:rsid w:val="004858C9"/>
    <w:rsid w:val="004870D2"/>
    <w:rsid w:val="00495DE2"/>
    <w:rsid w:val="004A10E9"/>
    <w:rsid w:val="004A5A1E"/>
    <w:rsid w:val="004B38F9"/>
    <w:rsid w:val="00561C66"/>
    <w:rsid w:val="00562AC7"/>
    <w:rsid w:val="00567335"/>
    <w:rsid w:val="005A495D"/>
    <w:rsid w:val="005B4EDE"/>
    <w:rsid w:val="005E394D"/>
    <w:rsid w:val="006332AD"/>
    <w:rsid w:val="00662DFA"/>
    <w:rsid w:val="006B4542"/>
    <w:rsid w:val="006B747F"/>
    <w:rsid w:val="006F038A"/>
    <w:rsid w:val="00706FB2"/>
    <w:rsid w:val="007201A7"/>
    <w:rsid w:val="00750A64"/>
    <w:rsid w:val="0077071E"/>
    <w:rsid w:val="007B4FC5"/>
    <w:rsid w:val="007D0796"/>
    <w:rsid w:val="007E0DF2"/>
    <w:rsid w:val="007E1D3F"/>
    <w:rsid w:val="00820553"/>
    <w:rsid w:val="00820CDD"/>
    <w:rsid w:val="00842653"/>
    <w:rsid w:val="008526B9"/>
    <w:rsid w:val="00865DB9"/>
    <w:rsid w:val="00885D62"/>
    <w:rsid w:val="0089202B"/>
    <w:rsid w:val="008A4D9C"/>
    <w:rsid w:val="008B1B52"/>
    <w:rsid w:val="008B5297"/>
    <w:rsid w:val="00912466"/>
    <w:rsid w:val="00936BD5"/>
    <w:rsid w:val="009415D1"/>
    <w:rsid w:val="00947F34"/>
    <w:rsid w:val="009B0BC7"/>
    <w:rsid w:val="009C07C2"/>
    <w:rsid w:val="009D3F3C"/>
    <w:rsid w:val="009F0C34"/>
    <w:rsid w:val="00A340F2"/>
    <w:rsid w:val="00A36725"/>
    <w:rsid w:val="00A561FA"/>
    <w:rsid w:val="00B33957"/>
    <w:rsid w:val="00B66C63"/>
    <w:rsid w:val="00B723BC"/>
    <w:rsid w:val="00B727BE"/>
    <w:rsid w:val="00BA688C"/>
    <w:rsid w:val="00BE02AD"/>
    <w:rsid w:val="00C12C01"/>
    <w:rsid w:val="00C3414F"/>
    <w:rsid w:val="00C401DE"/>
    <w:rsid w:val="00C94B35"/>
    <w:rsid w:val="00CA204F"/>
    <w:rsid w:val="00CB67A2"/>
    <w:rsid w:val="00CD29E0"/>
    <w:rsid w:val="00CD2E8E"/>
    <w:rsid w:val="00CE3710"/>
    <w:rsid w:val="00CF2287"/>
    <w:rsid w:val="00D2040C"/>
    <w:rsid w:val="00D33124"/>
    <w:rsid w:val="00D357B3"/>
    <w:rsid w:val="00D3697F"/>
    <w:rsid w:val="00D53274"/>
    <w:rsid w:val="00D73210"/>
    <w:rsid w:val="00D96094"/>
    <w:rsid w:val="00E70613"/>
    <w:rsid w:val="00E86B51"/>
    <w:rsid w:val="00EA1489"/>
    <w:rsid w:val="00EB63A0"/>
    <w:rsid w:val="00EC16CD"/>
    <w:rsid w:val="00EC7A02"/>
    <w:rsid w:val="00F50A5F"/>
    <w:rsid w:val="00F64A09"/>
    <w:rsid w:val="00F65B05"/>
    <w:rsid w:val="00FB32FD"/>
    <w:rsid w:val="00FB6A66"/>
    <w:rsid w:val="00FC258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7F42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9"/>
    <w:qFormat/>
    <w:rsid w:val="008526B9"/>
    <w:pPr>
      <w:keepNext/>
      <w:framePr w:w="2250" w:h="886" w:hRule="exact" w:hSpace="187" w:wrap="around" w:vAnchor="page" w:hAnchor="page" w:x="4854" w:y="1441"/>
      <w:spacing w:before="144" w:line="240" w:lineRule="auto"/>
      <w:ind w:right="441"/>
      <w:suppressOverlap/>
      <w:jc w:val="right"/>
      <w:outlineLvl w:val="0"/>
    </w:pPr>
    <w:rPr>
      <w:rFonts w:asciiTheme="majorHAnsi" w:hAnsiTheme="majorHAnsi" w:cs="Arial"/>
      <w:bCs/>
      <w:caps/>
      <w:color w:val="FF0000"/>
      <w:spacing w:val="4"/>
      <w:kern w:val="44"/>
      <w:sz w:val="44"/>
      <w:szCs w:val="4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8526B9"/>
    <w:rPr>
      <w:rFonts w:asciiTheme="majorHAnsi" w:hAnsiTheme="majorHAnsi" w:cs="Arial"/>
      <w:bCs/>
      <w:caps/>
      <w:color w:val="FF0000"/>
      <w:spacing w:val="4"/>
      <w:kern w:val="44"/>
      <w:sz w:val="44"/>
      <w:szCs w:val="4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56733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67335"/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paragraph" w:styleId="ListParagraph">
    <w:name w:val="List Paragraph"/>
    <w:basedOn w:val="Normal"/>
    <w:uiPriority w:val="1"/>
    <w:qFormat/>
    <w:rsid w:val="00567335"/>
    <w:pPr>
      <w:widowControl w:val="0"/>
      <w:autoSpaceDE w:val="0"/>
      <w:autoSpaceDN w:val="0"/>
      <w:spacing w:line="240" w:lineRule="auto"/>
      <w:ind w:left="1860" w:hanging="361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B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.APTECHNN2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F34A7C55B0474182F2D900FB2A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AFA6-4651-428C-8BA6-CA52C9E449C5}"/>
      </w:docPartPr>
      <w:docPartBody>
        <w:p w:rsidR="00FE3DC9" w:rsidRDefault="00FF1890">
          <w:pPr>
            <w:pStyle w:val="BBF34A7C55B0474182F2D900FB2AD57C"/>
          </w:pPr>
          <w:r w:rsidRPr="00064E3E">
            <w:rPr>
              <w:rStyle w:val="DateCha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90"/>
    <w:rsid w:val="00063868"/>
    <w:rsid w:val="000F3B91"/>
    <w:rsid w:val="002622B6"/>
    <w:rsid w:val="00561F20"/>
    <w:rsid w:val="005F14FA"/>
    <w:rsid w:val="00A82DEA"/>
    <w:rsid w:val="00AF7FC0"/>
    <w:rsid w:val="00BD4997"/>
    <w:rsid w:val="00FE3DC9"/>
    <w:rsid w:val="00FF1890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01E996434644F8AFB2B90788187BAE">
    <w:name w:val="8501E996434644F8AFB2B90788187BAE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BBF34A7C55B0474182F2D900FB2AD57C">
    <w:name w:val="BBF34A7C55B0474182F2D900FB2AD57C"/>
  </w:style>
  <w:style w:type="paragraph" w:customStyle="1" w:styleId="551CAADF98C349B9B38C558CFBDC5AAB">
    <w:name w:val="551CAADF98C349B9B38C558CFBDC5AAB"/>
  </w:style>
  <w:style w:type="paragraph" w:customStyle="1" w:styleId="235520BFFDAA41069BB74E052A3B1647">
    <w:name w:val="235520BFFDAA41069BB74E052A3B1647"/>
  </w:style>
  <w:style w:type="paragraph" w:customStyle="1" w:styleId="EDD8407202B54146A8D62CE47A7DDCD5">
    <w:name w:val="EDD8407202B54146A8D62CE47A7DDCD5"/>
  </w:style>
  <w:style w:type="paragraph" w:customStyle="1" w:styleId="FC8C671817764F1D9F9D579B9569650C">
    <w:name w:val="FC8C671817764F1D9F9D579B9569650C"/>
  </w:style>
  <w:style w:type="paragraph" w:customStyle="1" w:styleId="CE4156389F064C578BB1D61696660E6B">
    <w:name w:val="CE4156389F064C578BB1D61696660E6B"/>
  </w:style>
  <w:style w:type="paragraph" w:customStyle="1" w:styleId="A0BC23F8CCE34D25BD0168A69E2FEE4B">
    <w:name w:val="A0BC23F8CCE34D25BD0168A69E2FEE4B"/>
  </w:style>
  <w:style w:type="paragraph" w:customStyle="1" w:styleId="71200D671FA84390B5FD1387A54D55A3">
    <w:name w:val="71200D671FA84390B5FD1387A54D55A3"/>
  </w:style>
  <w:style w:type="paragraph" w:customStyle="1" w:styleId="49E542469DA54A1390CB49FF0DBBECD1">
    <w:name w:val="49E542469DA54A1390CB49FF0DBBECD1"/>
  </w:style>
  <w:style w:type="paragraph" w:customStyle="1" w:styleId="DA41D19EE2EB407780EDCBD1BB131B0F">
    <w:name w:val="DA41D19EE2EB407780EDCBD1BB131B0F"/>
  </w:style>
  <w:style w:type="paragraph" w:customStyle="1" w:styleId="ADB4375A6BFD4A049C136C61957E82A2">
    <w:name w:val="ADB4375A6BFD4A049C136C61957E82A2"/>
  </w:style>
  <w:style w:type="paragraph" w:customStyle="1" w:styleId="62B3CCBA72EF435EB3761756F72EDF11">
    <w:name w:val="62B3CCBA72EF435EB3761756F72EDF11"/>
  </w:style>
  <w:style w:type="paragraph" w:customStyle="1" w:styleId="6587F323C40C4417A9D112956C085A6F">
    <w:name w:val="6587F323C40C4417A9D112956C085A6F"/>
  </w:style>
  <w:style w:type="paragraph" w:customStyle="1" w:styleId="C540A310453A4AFF963F175CA07A3AF3">
    <w:name w:val="C540A310453A4AFF963F175CA07A3AF3"/>
  </w:style>
  <w:style w:type="paragraph" w:customStyle="1" w:styleId="A770F810A8E547A0BFEF61E2DAF4B017">
    <w:name w:val="A770F810A8E547A0BFEF61E2DAF4B017"/>
  </w:style>
  <w:style w:type="paragraph" w:customStyle="1" w:styleId="E5D07485C9714969B8A707956BE7D749">
    <w:name w:val="E5D07485C9714969B8A707956BE7D749"/>
  </w:style>
  <w:style w:type="paragraph" w:customStyle="1" w:styleId="78DA50DC44A341339ECF0302E8CA5C16">
    <w:name w:val="78DA50DC44A341339ECF0302E8CA5C16"/>
  </w:style>
  <w:style w:type="paragraph" w:customStyle="1" w:styleId="7F066F7953EF40F695C2DDFF918A7B0C">
    <w:name w:val="7F066F7953EF40F695C2DDFF918A7B0C"/>
  </w:style>
  <w:style w:type="paragraph" w:customStyle="1" w:styleId="6536949AB15440F3B220A37177771B61">
    <w:name w:val="6536949AB15440F3B220A37177771B61"/>
  </w:style>
  <w:style w:type="paragraph" w:customStyle="1" w:styleId="7454C784BA6B47F9B94ECD734A247CBE">
    <w:name w:val="7454C784BA6B47F9B94ECD734A247CBE"/>
  </w:style>
  <w:style w:type="paragraph" w:customStyle="1" w:styleId="33EC61BF247B48E88F99994E397051A9">
    <w:name w:val="33EC61BF247B48E88F99994E397051A9"/>
  </w:style>
  <w:style w:type="paragraph" w:customStyle="1" w:styleId="A2B455AE2F384771A9D259ED9EA97668">
    <w:name w:val="A2B455AE2F384771A9D259ED9EA97668"/>
  </w:style>
  <w:style w:type="paragraph" w:customStyle="1" w:styleId="A74BD6927F7B4BE4B394749CE58675B6">
    <w:name w:val="A74BD6927F7B4BE4B394749CE58675B6"/>
  </w:style>
  <w:style w:type="paragraph" w:customStyle="1" w:styleId="49C58B2898C647858123DFEEB3558A7F">
    <w:name w:val="49C58B2898C647858123DFEEB3558A7F"/>
  </w:style>
  <w:style w:type="paragraph" w:customStyle="1" w:styleId="5A7D2A650ECE4A8E9BF7720BB697B01A">
    <w:name w:val="5A7D2A650ECE4A8E9BF7720BB697B01A"/>
  </w:style>
  <w:style w:type="paragraph" w:customStyle="1" w:styleId="5AEE7104E851453F83FF113257E0EBFD">
    <w:name w:val="5AEE7104E851453F83FF113257E0EBFD"/>
  </w:style>
  <w:style w:type="paragraph" w:customStyle="1" w:styleId="FCAB9D603D2D44A6A28F5DB84256D8F2">
    <w:name w:val="FCAB9D603D2D44A6A28F5DB84256D8F2"/>
  </w:style>
  <w:style w:type="paragraph" w:customStyle="1" w:styleId="53B0DEE1422C4BEE8A532A31A9B5C86A">
    <w:name w:val="53B0DEE1422C4BEE8A532A31A9B5C86A"/>
  </w:style>
  <w:style w:type="paragraph" w:customStyle="1" w:styleId="97C577E06E594FE286BCDA2E49F928DB">
    <w:name w:val="97C577E06E594FE286BCDA2E49F928DB"/>
  </w:style>
  <w:style w:type="paragraph" w:customStyle="1" w:styleId="32F77E94B03E4CF7A4C3201FC029EF39">
    <w:name w:val="32F77E94B03E4CF7A4C3201FC029EF39"/>
  </w:style>
  <w:style w:type="paragraph" w:customStyle="1" w:styleId="38EE25C92B30429F99464A4D589EEEED">
    <w:name w:val="38EE25C92B30429F99464A4D589EEEED"/>
  </w:style>
  <w:style w:type="paragraph" w:customStyle="1" w:styleId="0513B451B1DA4FD9B3D177C5A1B07F92">
    <w:name w:val="0513B451B1DA4FD9B3D177C5A1B07F92"/>
  </w:style>
  <w:style w:type="paragraph" w:customStyle="1" w:styleId="E1A4514251DF40C192EB6FFC12E01344">
    <w:name w:val="E1A4514251DF40C192EB6FFC12E01344"/>
  </w:style>
  <w:style w:type="paragraph" w:customStyle="1" w:styleId="22D5298FBB104F2799BCE1C180BFC0D5">
    <w:name w:val="22D5298FBB104F2799BCE1C180BFC0D5"/>
  </w:style>
  <w:style w:type="paragraph" w:customStyle="1" w:styleId="3C972AF8BDFA4075B94A42DACAFAD822">
    <w:name w:val="3C972AF8BDFA4075B94A42DACAFAD822"/>
  </w:style>
  <w:style w:type="paragraph" w:customStyle="1" w:styleId="11EF8890BDDC43789E8C3296C2E7F154">
    <w:name w:val="11EF8890BDDC43789E8C3296C2E7F154"/>
  </w:style>
  <w:style w:type="paragraph" w:customStyle="1" w:styleId="D112ECE11C3948D7975944467B0EB078">
    <w:name w:val="D112ECE11C3948D7975944467B0EB078"/>
  </w:style>
  <w:style w:type="paragraph" w:customStyle="1" w:styleId="AB050EEB447946649F15D11080D94E25">
    <w:name w:val="AB050EEB447946649F15D11080D94E25"/>
  </w:style>
  <w:style w:type="paragraph" w:customStyle="1" w:styleId="5A76CAC0B7A84653ABCD5B0D6DDA1322">
    <w:name w:val="5A76CAC0B7A84653ABCD5B0D6DDA1322"/>
  </w:style>
  <w:style w:type="paragraph" w:customStyle="1" w:styleId="1BE35C0F13D84DF7879E90466EFF7249">
    <w:name w:val="1BE35C0F13D84DF7879E90466EFF7249"/>
  </w:style>
  <w:style w:type="paragraph" w:customStyle="1" w:styleId="27A0CCC739FE4122A9A2AA17055FA1B8">
    <w:name w:val="27A0CCC739FE4122A9A2AA17055FA1B8"/>
  </w:style>
  <w:style w:type="paragraph" w:customStyle="1" w:styleId="0C8965E1C03D4BFBA4AEB6AE3F508A47">
    <w:name w:val="0C8965E1C03D4BFBA4AEB6AE3F508A47"/>
  </w:style>
  <w:style w:type="paragraph" w:customStyle="1" w:styleId="B25A1DC660DB47AAA4B35070D96B4142">
    <w:name w:val="B25A1DC660DB47AAA4B35070D96B4142"/>
  </w:style>
  <w:style w:type="paragraph" w:customStyle="1" w:styleId="9539A90D685A40D686BFE624F71ECF87">
    <w:name w:val="9539A90D685A40D686BFE624F71ECF87"/>
  </w:style>
  <w:style w:type="paragraph" w:customStyle="1" w:styleId="732C47DB83FE430DB75A01E64B9A89D6">
    <w:name w:val="732C47DB83FE430DB75A01E64B9A89D6"/>
  </w:style>
  <w:style w:type="paragraph" w:customStyle="1" w:styleId="766888791680471F8EC626696624F066">
    <w:name w:val="766888791680471F8EC626696624F066"/>
  </w:style>
  <w:style w:type="paragraph" w:customStyle="1" w:styleId="E1E928C1F01140D08FCC23311E1AFB21">
    <w:name w:val="E1E928C1F01140D08FCC23311E1AFB21"/>
  </w:style>
  <w:style w:type="paragraph" w:customStyle="1" w:styleId="519269C4B2214E46AB7FD9A74CF27979">
    <w:name w:val="519269C4B2214E46AB7FD9A74CF27979"/>
  </w:style>
  <w:style w:type="paragraph" w:customStyle="1" w:styleId="F5844987E4994419A175A244D44FA28B">
    <w:name w:val="F5844987E4994419A175A244D44FA28B"/>
  </w:style>
  <w:style w:type="paragraph" w:customStyle="1" w:styleId="2434CA2D656A49E0B7607BABCEB4DF70">
    <w:name w:val="2434CA2D656A49E0B7607BABCEB4DF70"/>
  </w:style>
  <w:style w:type="paragraph" w:customStyle="1" w:styleId="AEBF22261BDB473FB3DE4C1F1177B047">
    <w:name w:val="AEBF22261BDB473FB3DE4C1F1177B047"/>
  </w:style>
  <w:style w:type="paragraph" w:customStyle="1" w:styleId="8D7826E46C4A4237A5471F06DE87DD52">
    <w:name w:val="8D7826E46C4A4237A5471F06DE87DD52"/>
  </w:style>
  <w:style w:type="paragraph" w:customStyle="1" w:styleId="FAE1C9417A7547AC8F41B3B2BDD926B8">
    <w:name w:val="FAE1C9417A7547AC8F41B3B2BDD926B8"/>
    <w:rsid w:val="00FF1890"/>
  </w:style>
  <w:style w:type="paragraph" w:customStyle="1" w:styleId="2E70F78D3E3B47DF9BA309B7BCDA3F24">
    <w:name w:val="2E70F78D3E3B47DF9BA309B7BCDA3F24"/>
    <w:rsid w:val="00FF1890"/>
  </w:style>
  <w:style w:type="paragraph" w:customStyle="1" w:styleId="7230F4A5E16B46CCB826DE6941518B65">
    <w:name w:val="7230F4A5E16B46CCB826DE6941518B65"/>
    <w:rsid w:val="00FF1890"/>
  </w:style>
  <w:style w:type="paragraph" w:customStyle="1" w:styleId="F7B96888A02C4806ABE6C25AC6A728C1">
    <w:name w:val="F7B96888A02C4806ABE6C25AC6A728C1"/>
    <w:rsid w:val="00FF1890"/>
  </w:style>
  <w:style w:type="paragraph" w:customStyle="1" w:styleId="825EC2F461814A039E42BC0CA4160C2A">
    <w:name w:val="825EC2F461814A039E42BC0CA4160C2A"/>
    <w:rsid w:val="00FF1890"/>
  </w:style>
  <w:style w:type="paragraph" w:customStyle="1" w:styleId="53D86F7CF7CD40F08A255D439DAA6CD1">
    <w:name w:val="53D86F7CF7CD40F08A255D439DAA6CD1"/>
    <w:rsid w:val="00FF1890"/>
  </w:style>
  <w:style w:type="paragraph" w:customStyle="1" w:styleId="756B20C7B90B4B20B47287E295CAAD65">
    <w:name w:val="756B20C7B90B4B20B47287E295CAAD65"/>
    <w:rsid w:val="00FF1890"/>
  </w:style>
  <w:style w:type="paragraph" w:customStyle="1" w:styleId="1156BF8A12A342129258E6E0F9D2E5ED">
    <w:name w:val="1156BF8A12A342129258E6E0F9D2E5ED"/>
    <w:rsid w:val="00FF1890"/>
  </w:style>
  <w:style w:type="paragraph" w:customStyle="1" w:styleId="3C285074EFCE46AAA07CA5B2CEBEBD2C">
    <w:name w:val="3C285074EFCE46AAA07CA5B2CEBEBD2C"/>
    <w:rsid w:val="00FF1890"/>
  </w:style>
  <w:style w:type="paragraph" w:customStyle="1" w:styleId="EF839A3ABA9B47ADA1F00B0AACE0152A">
    <w:name w:val="EF839A3ABA9B47ADA1F00B0AACE0152A"/>
    <w:rsid w:val="00FF1890"/>
  </w:style>
  <w:style w:type="paragraph" w:customStyle="1" w:styleId="B93E1057462C4B81B64CDDFB95E2C673">
    <w:name w:val="B93E1057462C4B81B64CDDFB95E2C673"/>
    <w:rsid w:val="00FF1890"/>
  </w:style>
  <w:style w:type="paragraph" w:customStyle="1" w:styleId="8EF34944AC7E4B56A2A8BF98F8D218ED">
    <w:name w:val="8EF34944AC7E4B56A2A8BF98F8D218ED"/>
    <w:rsid w:val="00FF1890"/>
  </w:style>
  <w:style w:type="paragraph" w:customStyle="1" w:styleId="0B71CF04B9134BE7AB85E414DA563A59">
    <w:name w:val="0B71CF04B9134BE7AB85E414DA563A59"/>
    <w:rsid w:val="00FF1890"/>
  </w:style>
  <w:style w:type="paragraph" w:customStyle="1" w:styleId="4B9F233A9ED642108EF136F461B3AEBA">
    <w:name w:val="4B9F233A9ED642108EF136F461B3AEBA"/>
    <w:rsid w:val="00FF1890"/>
  </w:style>
  <w:style w:type="paragraph" w:customStyle="1" w:styleId="C748FD8F986D4F5687FC8D4CF0D09FA6">
    <w:name w:val="C748FD8F986D4F5687FC8D4CF0D09FA6"/>
    <w:rsid w:val="00FF1890"/>
  </w:style>
  <w:style w:type="paragraph" w:customStyle="1" w:styleId="86DD141A2AD740D39DAA0EE083FF4C50">
    <w:name w:val="86DD141A2AD740D39DAA0EE083FF4C50"/>
    <w:rsid w:val="00FF1890"/>
  </w:style>
  <w:style w:type="paragraph" w:customStyle="1" w:styleId="E3BF34F7AC064729873BB17780AA6EDF">
    <w:name w:val="E3BF34F7AC064729873BB17780AA6EDF"/>
    <w:rsid w:val="00FF1890"/>
  </w:style>
  <w:style w:type="paragraph" w:customStyle="1" w:styleId="9D9D7DA729644F1EA45EE129756438E0">
    <w:name w:val="9D9D7DA729644F1EA45EE129756438E0"/>
    <w:rsid w:val="00FF1890"/>
  </w:style>
  <w:style w:type="paragraph" w:customStyle="1" w:styleId="27B6B6EDF1644C8BA28FE6FBCF46941F">
    <w:name w:val="27B6B6EDF1644C8BA28FE6FBCF46941F"/>
    <w:rsid w:val="00FF1890"/>
  </w:style>
  <w:style w:type="paragraph" w:customStyle="1" w:styleId="76CCFAF4442A44AC9F11EA6E8EC31280">
    <w:name w:val="76CCFAF4442A44AC9F11EA6E8EC31280"/>
    <w:rsid w:val="00FF1890"/>
  </w:style>
  <w:style w:type="paragraph" w:customStyle="1" w:styleId="4F0851E594BE4C959D2C6E374FB7F87D">
    <w:name w:val="4F0851E594BE4C959D2C6E374FB7F87D"/>
    <w:rsid w:val="00FF1890"/>
  </w:style>
  <w:style w:type="paragraph" w:customStyle="1" w:styleId="F0944AA2E67B4ABBB3DD2B34BB9F878D">
    <w:name w:val="F0944AA2E67B4ABBB3DD2B34BB9F878D"/>
    <w:rsid w:val="00FF1890"/>
  </w:style>
  <w:style w:type="paragraph" w:customStyle="1" w:styleId="D4338817AB3A4C9E836DF5C983C4115A">
    <w:name w:val="D4338817AB3A4C9E836DF5C983C4115A"/>
    <w:rsid w:val="00FF1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B49AC9-AE79-4A15-9208-D8F77795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2023-02-01T07:42:00Z</dcterms:created>
  <dcterms:modified xsi:type="dcterms:W3CDTF">2023-02-08T07:30:00Z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